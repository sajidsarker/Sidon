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640"/>
      </w:tblGrid>
      <w:tr w:rsidR="00E57E78" w:rsidRPr="00582DBC" w14:paraId="2675CA0A" w14:textId="77777777" w:rsidTr="00B946F2">
        <w:trPr>
          <w:trHeight w:val="7110"/>
        </w:trPr>
        <w:tc>
          <w:tcPr>
            <w:tcW w:w="8856" w:type="dxa"/>
          </w:tcPr>
          <w:p w14:paraId="46D15187" w14:textId="77777777" w:rsidR="00E57E78" w:rsidRPr="00582DBC" w:rsidRDefault="00E57E78" w:rsidP="00E57E78">
            <w:pPr>
              <w:pStyle w:val="Title"/>
              <w:rPr>
                <w:lang w:val="en-GB"/>
              </w:rPr>
            </w:pPr>
            <w:r w:rsidRPr="00582DBC">
              <w:rPr>
                <w:lang w:val="en-GB"/>
              </w:rPr>
              <w:t>“</w:t>
            </w:r>
            <w:r w:rsidR="00526F8B" w:rsidRPr="00582DBC">
              <w:rPr>
                <w:lang w:val="en-GB"/>
              </w:rPr>
              <w:t>Sidon</w:t>
            </w:r>
            <w:r w:rsidRPr="00582DBC">
              <w:rPr>
                <w:lang w:val="en-GB"/>
              </w:rPr>
              <w:t>”</w:t>
            </w:r>
          </w:p>
          <w:p w14:paraId="67318421" w14:textId="77777777" w:rsidR="00E57E78" w:rsidRPr="00582DBC" w:rsidRDefault="008177B4" w:rsidP="00E57E78">
            <w:pPr>
              <w:pStyle w:val="Author"/>
              <w:rPr>
                <w:lang w:val="en-GB"/>
              </w:rPr>
            </w:pPr>
            <w:sdt>
              <w:sdtPr>
                <w:rPr>
                  <w:lang w:val="en-GB"/>
                </w:rPr>
                <w:alias w:val="By:"/>
                <w:tag w:val="By:"/>
                <w:id w:val="961075789"/>
                <w:placeholder>
                  <w:docPart w:val="CCA5C53CA5B549C097F463149E0CA68E"/>
                </w:placeholder>
                <w:temporary/>
                <w:showingPlcHdr/>
                <w15:appearance w15:val="hidden"/>
              </w:sdtPr>
              <w:sdtEndPr/>
              <w:sdtContent>
                <w:r w:rsidR="00DD2C6C" w:rsidRPr="00582DBC">
                  <w:rPr>
                    <w:lang w:val="en-GB"/>
                  </w:rPr>
                  <w:t>By</w:t>
                </w:r>
              </w:sdtContent>
            </w:sdt>
          </w:p>
          <w:p w14:paraId="71A6C8E4" w14:textId="77777777" w:rsidR="00E57E78" w:rsidRPr="00582DBC" w:rsidRDefault="00526F8B" w:rsidP="00B72103">
            <w:pPr>
              <w:pStyle w:val="Author"/>
              <w:rPr>
                <w:lang w:val="en-GB"/>
              </w:rPr>
            </w:pPr>
            <w:r w:rsidRPr="00582DBC">
              <w:rPr>
                <w:lang w:val="en-GB"/>
              </w:rPr>
              <w:t>Sajid Al Sanai</w:t>
            </w:r>
          </w:p>
        </w:tc>
      </w:tr>
      <w:tr w:rsidR="00E57E78" w:rsidRPr="00582DBC" w14:paraId="0D8E8DE2" w14:textId="77777777" w:rsidTr="00B946F2">
        <w:trPr>
          <w:trHeight w:val="5580"/>
        </w:trPr>
        <w:tc>
          <w:tcPr>
            <w:tcW w:w="8856" w:type="dxa"/>
            <w:vAlign w:val="bottom"/>
          </w:tcPr>
          <w:p w14:paraId="0FD4BB2D" w14:textId="77777777" w:rsidR="00E57E78" w:rsidRPr="00582DBC" w:rsidRDefault="00526F8B" w:rsidP="00E57E78">
            <w:pPr>
              <w:pStyle w:val="Address"/>
              <w:rPr>
                <w:lang w:val="en-GB"/>
              </w:rPr>
            </w:pPr>
            <w:r w:rsidRPr="00582DBC">
              <w:rPr>
                <w:lang w:val="en-GB"/>
              </w:rPr>
              <w:t>4742 ½ 22</w:t>
            </w:r>
            <w:r w:rsidRPr="00582DBC">
              <w:rPr>
                <w:vertAlign w:val="superscript"/>
                <w:lang w:val="en-GB"/>
              </w:rPr>
              <w:t>nd</w:t>
            </w:r>
            <w:r w:rsidRPr="00582DBC">
              <w:rPr>
                <w:lang w:val="en-GB"/>
              </w:rPr>
              <w:t xml:space="preserve"> Ave NE</w:t>
            </w:r>
          </w:p>
          <w:p w14:paraId="6F1D6325" w14:textId="77777777" w:rsidR="00E57E78" w:rsidRPr="00582DBC" w:rsidRDefault="00526F8B" w:rsidP="00E57E78">
            <w:pPr>
              <w:pStyle w:val="Address"/>
              <w:rPr>
                <w:lang w:val="en-GB"/>
              </w:rPr>
            </w:pPr>
            <w:r w:rsidRPr="00582DBC">
              <w:rPr>
                <w:lang w:val="en-GB"/>
              </w:rPr>
              <w:t>Seattle, WA-98105</w:t>
            </w:r>
          </w:p>
          <w:p w14:paraId="55716C50" w14:textId="1DC423BD" w:rsidR="00E57E78" w:rsidRPr="00582DBC" w:rsidRDefault="008177B4" w:rsidP="00B72103">
            <w:pPr>
              <w:pStyle w:val="Address"/>
              <w:rPr>
                <w:lang w:val="en-GB"/>
              </w:rPr>
            </w:pPr>
            <w:sdt>
              <w:sdtPr>
                <w:rPr>
                  <w:lang w:val="en-GB"/>
                </w:rPr>
                <w:alias w:val="Enter phone:"/>
                <w:tag w:val="Enter phone:"/>
                <w:id w:val="269294136"/>
                <w:placeholder>
                  <w:docPart w:val="B95296D2E585456FB7C677231CE6C320"/>
                </w:placeholder>
                <w:temporary/>
                <w:showingPlcHdr/>
                <w15:appearance w15:val="hidden"/>
              </w:sdtPr>
              <w:sdtEndPr/>
              <w:sdtContent>
                <w:r w:rsidR="00B64663" w:rsidRPr="00582DBC">
                  <w:rPr>
                    <w:lang w:val="en-GB"/>
                  </w:rPr>
                  <w:t>P</w:t>
                </w:r>
                <w:r w:rsidR="00B72103" w:rsidRPr="00582DBC">
                  <w:rPr>
                    <w:lang w:val="en-GB"/>
                  </w:rPr>
                  <w:t>hone</w:t>
                </w:r>
              </w:sdtContent>
            </w:sdt>
            <w:r w:rsidR="001A30D2">
              <w:rPr>
                <w:lang w:val="en-GB"/>
              </w:rPr>
              <w:t xml:space="preserve"> +1 (206) 817-4574</w:t>
            </w:r>
          </w:p>
          <w:p w14:paraId="7B552C39" w14:textId="77777777" w:rsidR="00B72103" w:rsidRPr="00582DBC" w:rsidRDefault="008177B4" w:rsidP="00B72103">
            <w:pPr>
              <w:pStyle w:val="Address"/>
              <w:rPr>
                <w:lang w:val="en-GB"/>
              </w:rPr>
            </w:pPr>
            <w:hyperlink r:id="rId7" w:history="1">
              <w:r w:rsidR="00526F8B" w:rsidRPr="00582DBC">
                <w:rPr>
                  <w:rStyle w:val="Hyperlink"/>
                  <w:lang w:val="en-GB"/>
                </w:rPr>
                <w:t>sajid.sarker@gmail.com</w:t>
              </w:r>
            </w:hyperlink>
            <w:r w:rsidR="00526F8B" w:rsidRPr="00582DBC">
              <w:rPr>
                <w:lang w:val="en-GB"/>
              </w:rPr>
              <w:t xml:space="preserve"> </w:t>
            </w:r>
          </w:p>
        </w:tc>
      </w:tr>
    </w:tbl>
    <w:p w14:paraId="30E5BE4A" w14:textId="7490E737" w:rsidR="005408F6" w:rsidRPr="00582DBC" w:rsidRDefault="002B6EA1" w:rsidP="002B6EA1">
      <w:pPr>
        <w:pStyle w:val="TRANSIN"/>
        <w:rPr>
          <w:lang w:val="en-GB"/>
        </w:rPr>
      </w:pPr>
      <w:r w:rsidRPr="00582DBC">
        <w:rPr>
          <w:lang w:val="en-GB"/>
        </w:rPr>
        <w:br w:type="page"/>
      </w:r>
      <w:sdt>
        <w:sdtPr>
          <w:rPr>
            <w:lang w:val="en-GB"/>
          </w:rPr>
          <w:alias w:val="Fade in:"/>
          <w:tag w:val="Fade in:"/>
          <w:id w:val="-554011012"/>
          <w:placeholder>
            <w:docPart w:val="73BE877F79D64D95A2D6125951BACFBC"/>
          </w:placeholder>
          <w:temporary/>
          <w:showingPlcHdr/>
          <w15:appearance w15:val="hidden"/>
        </w:sdtPr>
        <w:sdtEndPr/>
        <w:sdtContent>
          <w:r w:rsidR="00F8523F" w:rsidRPr="00582DBC">
            <w:rPr>
              <w:lang w:val="en-GB"/>
            </w:rPr>
            <w:t>FAde In:</w:t>
          </w:r>
        </w:sdtContent>
      </w:sdt>
    </w:p>
    <w:p w14:paraId="760326DB" w14:textId="5C308EE2" w:rsidR="004D16F5" w:rsidRPr="00582DBC" w:rsidRDefault="004D16F5" w:rsidP="004D16F5">
      <w:pPr>
        <w:pStyle w:val="SCENEHEADING"/>
        <w:rPr>
          <w:lang w:val="en-GB"/>
        </w:rPr>
      </w:pPr>
      <w:r w:rsidRPr="00582DBC">
        <w:rPr>
          <w:lang w:val="en-GB"/>
        </w:rPr>
        <w:t>int. private quarters – night</w:t>
      </w:r>
    </w:p>
    <w:p w14:paraId="26105B03" w14:textId="7DD22CBF" w:rsidR="004D16F5" w:rsidRPr="00582DBC" w:rsidRDefault="004D16F5" w:rsidP="004D16F5">
      <w:pPr>
        <w:rPr>
          <w:lang w:val="en-GB"/>
        </w:rPr>
      </w:pPr>
      <w:r w:rsidRPr="00582DBC">
        <w:rPr>
          <w:lang w:val="en-GB"/>
        </w:rPr>
        <w:t xml:space="preserve">A ROBED MAN prostrates in the dark. His QUARTERS are furnished simply. It is as though he wished his forehead </w:t>
      </w:r>
      <w:proofErr w:type="gramStart"/>
      <w:r w:rsidRPr="00582DBC">
        <w:rPr>
          <w:lang w:val="en-GB"/>
        </w:rPr>
        <w:t>be</w:t>
      </w:r>
      <w:proofErr w:type="gramEnd"/>
      <w:r w:rsidRPr="00582DBC">
        <w:rPr>
          <w:lang w:val="en-GB"/>
        </w:rPr>
        <w:t xml:space="preserve"> one with the ground. The candles are fresh. The evening is young.</w:t>
      </w:r>
    </w:p>
    <w:p w14:paraId="0D2BB5D5" w14:textId="3047FFF7" w:rsidR="004D16F5" w:rsidRDefault="004D16F5" w:rsidP="004D16F5">
      <w:pPr>
        <w:rPr>
          <w:lang w:val="en-GB"/>
        </w:rPr>
      </w:pPr>
      <w:r w:rsidRPr="00582DBC">
        <w:rPr>
          <w:lang w:val="en-GB"/>
        </w:rPr>
        <w:t>The ROBED MAN sits up. He is SIDONIS the Graceful, first of his tribe, the BANU SIDONI.</w:t>
      </w:r>
      <w:r w:rsidR="00472418" w:rsidRPr="00582DBC">
        <w:rPr>
          <w:lang w:val="en-GB"/>
        </w:rPr>
        <w:t xml:space="preserve"> He looks around for a moment, as though waking from a </w:t>
      </w:r>
      <w:r w:rsidR="00582DBC" w:rsidRPr="00582DBC">
        <w:rPr>
          <w:lang w:val="en-GB"/>
        </w:rPr>
        <w:t xml:space="preserve">spiritual </w:t>
      </w:r>
      <w:r w:rsidR="00472418" w:rsidRPr="00582DBC">
        <w:rPr>
          <w:lang w:val="en-GB"/>
        </w:rPr>
        <w:t>reverie</w:t>
      </w:r>
      <w:r w:rsidR="00582DBC" w:rsidRPr="00582DBC">
        <w:rPr>
          <w:lang w:val="en-GB"/>
        </w:rPr>
        <w:t xml:space="preserve"> to realise the </w:t>
      </w:r>
      <w:r w:rsidR="00582DBC">
        <w:rPr>
          <w:lang w:val="en-GB"/>
        </w:rPr>
        <w:t>stone walls around him.</w:t>
      </w:r>
    </w:p>
    <w:p w14:paraId="553370AF" w14:textId="3FFE8B1C" w:rsidR="00727A9A" w:rsidRDefault="00727A9A" w:rsidP="004D16F5">
      <w:pPr>
        <w:rPr>
          <w:lang w:val="en-GB"/>
        </w:rPr>
      </w:pPr>
      <w:r>
        <w:rPr>
          <w:lang w:val="en-GB"/>
        </w:rPr>
        <w:t>He sighs, thinking of a time when he once slept under the stars and the only walls he knew were the rough fabrics of his father’s tent</w:t>
      </w:r>
      <w:r w:rsidR="00520A28">
        <w:rPr>
          <w:lang w:val="en-GB"/>
        </w:rPr>
        <w:t>.</w:t>
      </w:r>
    </w:p>
    <w:p w14:paraId="232B749C" w14:textId="57589D5B" w:rsidR="00520A28" w:rsidRDefault="00520A28" w:rsidP="00520A28">
      <w:pPr>
        <w:pStyle w:val="CHARACTER"/>
        <w:rPr>
          <w:lang w:val="en-GB"/>
        </w:rPr>
      </w:pPr>
      <w:r>
        <w:rPr>
          <w:lang w:val="en-GB"/>
        </w:rPr>
        <w:t>SIDON</w:t>
      </w:r>
    </w:p>
    <w:p w14:paraId="7D9989A4" w14:textId="3E5BC202" w:rsidR="00520A28" w:rsidRDefault="00520A28" w:rsidP="00520A28">
      <w:pPr>
        <w:pStyle w:val="Dialogue"/>
        <w:rPr>
          <w:lang w:val="en-GB"/>
        </w:rPr>
      </w:pPr>
      <w:r>
        <w:rPr>
          <w:lang w:val="en-GB"/>
        </w:rPr>
        <w:t>In the name of God, the Gracious and the Merciful.</w:t>
      </w:r>
    </w:p>
    <w:p w14:paraId="612EABE1" w14:textId="38195EAA" w:rsidR="00561E54" w:rsidRDefault="00561E54" w:rsidP="00561E54">
      <w:pPr>
        <w:pStyle w:val="TRANSOUT"/>
        <w:rPr>
          <w:lang w:val="en-GB"/>
        </w:rPr>
      </w:pPr>
      <w:r>
        <w:rPr>
          <w:lang w:val="en-GB"/>
        </w:rPr>
        <w:t>FADE OUT:</w:t>
      </w:r>
    </w:p>
    <w:p w14:paraId="4051831D" w14:textId="44615544" w:rsidR="00F02CC2" w:rsidRDefault="00F02CC2" w:rsidP="00F02CC2">
      <w:pPr>
        <w:pStyle w:val="SCENEHEADING"/>
        <w:rPr>
          <w:lang w:val="en-GB"/>
        </w:rPr>
      </w:pPr>
      <w:r>
        <w:rPr>
          <w:lang w:val="en-GB"/>
        </w:rPr>
        <w:t xml:space="preserve">EXT. </w:t>
      </w:r>
      <w:r w:rsidR="001C2C06">
        <w:rPr>
          <w:lang w:val="en-GB"/>
        </w:rPr>
        <w:t>OASIS</w:t>
      </w:r>
    </w:p>
    <w:p w14:paraId="234DBA1A" w14:textId="5F605B47" w:rsidR="00F02CC2" w:rsidRDefault="00F02CC2" w:rsidP="00F02CC2">
      <w:r>
        <w:rPr>
          <w:lang w:val="en-GB"/>
        </w:rPr>
        <w:t>SIDONIS</w:t>
      </w:r>
      <w:r w:rsidR="00B568F5">
        <w:rPr>
          <w:lang w:val="en-GB"/>
        </w:rPr>
        <w:t xml:space="preserve"> stands </w:t>
      </w:r>
      <w:r w:rsidR="00275A9B">
        <w:rPr>
          <w:lang w:val="en-GB"/>
        </w:rPr>
        <w:t>atop a large rock overlooking pastures at the edge of the OASIS – his home. He tends his father</w:t>
      </w:r>
      <w:r w:rsidR="00275A9B">
        <w:t>’s flock, observing them with sharp eyes. His loyal friend, and father’s slave, ABEL sits beside him.</w:t>
      </w:r>
      <w:r w:rsidR="007203B2">
        <w:t xml:space="preserve"> The</w:t>
      </w:r>
      <w:r w:rsidR="000D4848">
        <w:t xml:space="preserve">re is food, water, and life to be lived. </w:t>
      </w:r>
      <w:r w:rsidR="00166430">
        <w:t xml:space="preserve">Their </w:t>
      </w:r>
      <w:r w:rsidR="000D4848">
        <w:t>nation</w:t>
      </w:r>
      <w:r w:rsidR="00166430">
        <w:t xml:space="preserve"> is abundant</w:t>
      </w:r>
      <w:r w:rsidR="000D4848">
        <w:t>, even in the desert.</w:t>
      </w:r>
    </w:p>
    <w:p w14:paraId="0E9AA284" w14:textId="08435360" w:rsidR="00F559AC" w:rsidRDefault="00F559AC" w:rsidP="001B344C">
      <w:pPr>
        <w:pStyle w:val="CHARACTER"/>
      </w:pPr>
      <w:r>
        <w:t>ABEL</w:t>
      </w:r>
    </w:p>
    <w:p w14:paraId="19E2399B" w14:textId="27BDD7BE" w:rsidR="00A276A8" w:rsidRDefault="00A276A8" w:rsidP="001B344C">
      <w:pPr>
        <w:pStyle w:val="Dialogue"/>
      </w:pPr>
      <w:r>
        <w:t xml:space="preserve">I didn’t expect you </w:t>
      </w:r>
      <w:r w:rsidR="001A30D2">
        <w:t xml:space="preserve">to be </w:t>
      </w:r>
      <w:r w:rsidR="00BD41A9">
        <w:t>with the sheep today</w:t>
      </w:r>
      <w:r>
        <w:t>.</w:t>
      </w:r>
    </w:p>
    <w:p w14:paraId="5E229475" w14:textId="6E815A18" w:rsidR="00A276A8" w:rsidRDefault="00A276A8" w:rsidP="001B344C">
      <w:pPr>
        <w:pStyle w:val="Dialogue"/>
      </w:pPr>
      <w:r>
        <w:t>(beat)</w:t>
      </w:r>
    </w:p>
    <w:p w14:paraId="3703912B" w14:textId="3388E45B" w:rsidR="00F559AC" w:rsidRDefault="00F559AC" w:rsidP="001B344C">
      <w:pPr>
        <w:pStyle w:val="Dialogue"/>
      </w:pPr>
      <w:r>
        <w:t>The womenfolk didn’t want you around</w:t>
      </w:r>
      <w:r w:rsidR="00A276A8">
        <w:t xml:space="preserve"> </w:t>
      </w:r>
      <w:r w:rsidR="00051A1A">
        <w:t>“</w:t>
      </w:r>
      <w:r w:rsidR="00A276A8">
        <w:t>helping</w:t>
      </w:r>
      <w:r w:rsidR="00051A1A">
        <w:t>”</w:t>
      </w:r>
      <w:r>
        <w:t>, did they?</w:t>
      </w:r>
    </w:p>
    <w:p w14:paraId="414B66B8" w14:textId="147F03D0" w:rsidR="00F559AC" w:rsidRDefault="00F559AC" w:rsidP="001B344C">
      <w:pPr>
        <w:pStyle w:val="CHARACTER"/>
      </w:pPr>
      <w:r>
        <w:t>SIDONIS</w:t>
      </w:r>
    </w:p>
    <w:p w14:paraId="67C1FD01" w14:textId="3E04376A" w:rsidR="00F559AC" w:rsidRDefault="00F559AC" w:rsidP="001B344C">
      <w:pPr>
        <w:pStyle w:val="Dialogue"/>
      </w:pPr>
      <w:r>
        <w:t xml:space="preserve">ASMA said </w:t>
      </w:r>
      <w:r w:rsidR="00A276A8">
        <w:t>I’d just get in the way.</w:t>
      </w:r>
    </w:p>
    <w:p w14:paraId="42CEB673" w14:textId="5813EB85" w:rsidR="00A276A8" w:rsidRDefault="00A276A8" w:rsidP="001B344C">
      <w:pPr>
        <w:pStyle w:val="CHARACTER"/>
      </w:pPr>
      <w:r>
        <w:t>ABEL</w:t>
      </w:r>
    </w:p>
    <w:p w14:paraId="45074392" w14:textId="63892409" w:rsidR="00B36568" w:rsidRDefault="001C4AFE" w:rsidP="001B344C">
      <w:pPr>
        <w:pStyle w:val="Dialogue"/>
      </w:pPr>
      <w:r>
        <w:t xml:space="preserve">She’s right too. You really would not want to get in the way of </w:t>
      </w:r>
      <w:r w:rsidR="00A276A8">
        <w:t>a new bride.</w:t>
      </w:r>
    </w:p>
    <w:p w14:paraId="7CC07474" w14:textId="77777777" w:rsidR="00B36568" w:rsidRDefault="00B36568" w:rsidP="001B344C">
      <w:pPr>
        <w:pStyle w:val="CHARACTER"/>
      </w:pPr>
      <w:r>
        <w:t>SIDONIS</w:t>
      </w:r>
    </w:p>
    <w:p w14:paraId="0F3F3E3D" w14:textId="3F19AA39" w:rsidR="00A276A8" w:rsidRDefault="00B36568" w:rsidP="001B344C">
      <w:pPr>
        <w:pStyle w:val="Dialogue"/>
      </w:pPr>
      <w:r>
        <w:t xml:space="preserve">Father has enough hands tending the </w:t>
      </w:r>
      <w:r w:rsidR="00DF6961">
        <w:t>fire</w:t>
      </w:r>
      <w:r>
        <w:t>.</w:t>
      </w:r>
    </w:p>
    <w:p w14:paraId="10784EBA" w14:textId="35E2E0DA" w:rsidR="003E7915" w:rsidRDefault="003E7915" w:rsidP="001B344C">
      <w:pPr>
        <w:pStyle w:val="CHARACTER"/>
      </w:pPr>
      <w:r>
        <w:t>ABEL</w:t>
      </w:r>
    </w:p>
    <w:p w14:paraId="5BD8EA47" w14:textId="66AEC46F" w:rsidR="003E7915" w:rsidRDefault="00826079" w:rsidP="001B344C">
      <w:pPr>
        <w:pStyle w:val="Dialogue"/>
      </w:pPr>
      <w:r>
        <w:t>I</w:t>
      </w:r>
      <w:r w:rsidR="00C5245D">
        <w:t xml:space="preserve"> suppose when you have everything, you are sufficed </w:t>
      </w:r>
      <w:r w:rsidR="005034C3">
        <w:t xml:space="preserve">the </w:t>
      </w:r>
      <w:r w:rsidR="00C5245D">
        <w:t>need</w:t>
      </w:r>
      <w:r w:rsidR="005034C3">
        <w:t xml:space="preserve"> to toil</w:t>
      </w:r>
      <w:r w:rsidR="0048674E">
        <w:t>.</w:t>
      </w:r>
    </w:p>
    <w:p w14:paraId="27479F4D" w14:textId="6AD7F11F" w:rsidR="001A30D2" w:rsidRDefault="001A30D2" w:rsidP="001A30D2">
      <w:r>
        <w:t xml:space="preserve">ABEL’s observation is met with silence. </w:t>
      </w:r>
      <w:r w:rsidR="003D09EE">
        <w:t xml:space="preserve">He looks at his companion to see if his words offended. </w:t>
      </w:r>
      <w:r>
        <w:t>SIDONIS contemplates for a moment.</w:t>
      </w:r>
    </w:p>
    <w:p w14:paraId="78F6F7E0" w14:textId="56672E01" w:rsidR="00AB0166" w:rsidRDefault="00AB0166" w:rsidP="00AB0166">
      <w:pPr>
        <w:pStyle w:val="CHARACTER"/>
      </w:pPr>
      <w:r>
        <w:t>SIDONIS</w:t>
      </w:r>
    </w:p>
    <w:p w14:paraId="4F5CD020" w14:textId="7A77B32F" w:rsidR="00AB0166" w:rsidRDefault="00AB0166" w:rsidP="00AB0166">
      <w:pPr>
        <w:pStyle w:val="Dialogue"/>
      </w:pPr>
      <w:r>
        <w:t>ABEL, I had a dream last night.</w:t>
      </w:r>
    </w:p>
    <w:p w14:paraId="5D21F919" w14:textId="1B992B5D" w:rsidR="00AB0166" w:rsidRDefault="00C36311" w:rsidP="00AB0166">
      <w:pPr>
        <w:pStyle w:val="CHARACTER"/>
      </w:pPr>
      <w:r>
        <w:t>ABEL</w:t>
      </w:r>
    </w:p>
    <w:p w14:paraId="5E215897" w14:textId="28CABA7E" w:rsidR="00C36311" w:rsidRPr="00C36311" w:rsidRDefault="00C36311" w:rsidP="00C36311">
      <w:pPr>
        <w:pStyle w:val="Dialogue"/>
      </w:pPr>
      <w:r>
        <w:t>Of portent?</w:t>
      </w:r>
    </w:p>
    <w:p w14:paraId="71D5C6CC" w14:textId="248174E7" w:rsidR="00166430" w:rsidRDefault="00166430" w:rsidP="002B1203">
      <w:pPr>
        <w:pStyle w:val="CHARACTER"/>
        <w:rPr>
          <w:lang w:val="en-GB"/>
        </w:rPr>
      </w:pPr>
      <w:r>
        <w:rPr>
          <w:lang w:val="en-GB"/>
        </w:rPr>
        <w:t>SIDONIS</w:t>
      </w:r>
    </w:p>
    <w:p w14:paraId="5261655F" w14:textId="7D33D2BE" w:rsidR="00913D39" w:rsidRDefault="001A30D2" w:rsidP="00913D39">
      <w:pPr>
        <w:pStyle w:val="Dialogue"/>
        <w:rPr>
          <w:lang w:val="en-GB"/>
        </w:rPr>
      </w:pPr>
      <w:r>
        <w:rPr>
          <w:lang w:val="en-GB"/>
        </w:rPr>
        <w:t xml:space="preserve">I dreamed I clung to an old pillar. It was sturdy and steadfast and reached the heavens. Yet I was afraid that if I let go, it would topple. I was struck with fear </w:t>
      </w:r>
      <w:r w:rsidR="002F6FCD">
        <w:rPr>
          <w:lang w:val="en-GB"/>
        </w:rPr>
        <w:t xml:space="preserve">by </w:t>
      </w:r>
      <w:r w:rsidR="00291014">
        <w:rPr>
          <w:lang w:val="en-GB"/>
        </w:rPr>
        <w:t>what would happen</w:t>
      </w:r>
      <w:r w:rsidR="00913D39">
        <w:rPr>
          <w:lang w:val="en-GB"/>
        </w:rPr>
        <w:t xml:space="preserve"> if I did not cling to it.</w:t>
      </w:r>
      <w:r w:rsidR="00913D39">
        <w:rPr>
          <w:lang w:val="en-GB"/>
        </w:rPr>
        <w:br/>
      </w:r>
      <w:r w:rsidR="00913D39">
        <w:rPr>
          <w:lang w:val="en-GB"/>
        </w:rPr>
        <w:br/>
        <w:t>(beat)</w:t>
      </w:r>
      <w:r w:rsidR="00913D39">
        <w:rPr>
          <w:lang w:val="en-GB"/>
        </w:rPr>
        <w:br/>
      </w:r>
      <w:r w:rsidR="00913D39">
        <w:rPr>
          <w:lang w:val="en-GB"/>
        </w:rPr>
        <w:br/>
      </w:r>
      <w:r w:rsidR="00BF7001">
        <w:rPr>
          <w:lang w:val="en-GB"/>
        </w:rPr>
        <w:t>I dreamed of a voice that spoke unto me: Surely this pillar will support itself</w:t>
      </w:r>
      <w:r w:rsidR="006F54E2">
        <w:rPr>
          <w:lang w:val="en-GB"/>
        </w:rPr>
        <w:t>,</w:t>
      </w:r>
      <w:r w:rsidR="00BF7001">
        <w:rPr>
          <w:lang w:val="en-GB"/>
        </w:rPr>
        <w:t xml:space="preserve"> and you</w:t>
      </w:r>
      <w:r w:rsidR="006F54E2">
        <w:rPr>
          <w:lang w:val="en-GB"/>
        </w:rPr>
        <w:t>,</w:t>
      </w:r>
      <w:r w:rsidR="00BF7001">
        <w:rPr>
          <w:lang w:val="en-GB"/>
        </w:rPr>
        <w:t xml:space="preserve"> and those like unto you.</w:t>
      </w:r>
      <w:r w:rsidR="000C29E2">
        <w:rPr>
          <w:lang w:val="en-GB"/>
        </w:rPr>
        <w:br/>
      </w:r>
      <w:r w:rsidR="000C29E2">
        <w:rPr>
          <w:lang w:val="en-GB"/>
        </w:rPr>
        <w:br/>
        <w:t>(beat)</w:t>
      </w:r>
      <w:r w:rsidR="000C29E2">
        <w:rPr>
          <w:lang w:val="en-GB"/>
        </w:rPr>
        <w:br/>
      </w:r>
      <w:r w:rsidR="000C29E2">
        <w:rPr>
          <w:lang w:val="en-GB"/>
        </w:rPr>
        <w:br/>
        <w:t xml:space="preserve">But if you hold fear in your heart, then gather from many nations, mixed clay, </w:t>
      </w:r>
      <w:r w:rsidR="000C29E2">
        <w:t xml:space="preserve">with which </w:t>
      </w:r>
      <w:r w:rsidR="000C29E2">
        <w:rPr>
          <w:lang w:val="en-GB"/>
        </w:rPr>
        <w:t>you may strengthen its foundations.</w:t>
      </w:r>
      <w:r w:rsidR="00246B76">
        <w:rPr>
          <w:lang w:val="en-GB"/>
        </w:rPr>
        <w:br/>
      </w:r>
      <w:r w:rsidR="00246B76">
        <w:rPr>
          <w:lang w:val="en-GB"/>
        </w:rPr>
        <w:br/>
        <w:t>(beat)</w:t>
      </w:r>
      <w:r w:rsidR="00246B76">
        <w:rPr>
          <w:lang w:val="en-GB"/>
        </w:rPr>
        <w:br/>
      </w:r>
      <w:r w:rsidR="00246B76">
        <w:rPr>
          <w:lang w:val="en-GB"/>
        </w:rPr>
        <w:br/>
        <w:t>I dreamed in that moment a sandstorm brew around me. Yet I let go. When the sands settled after a while, I found the pillar stood as it was, cracked and weathered.</w:t>
      </w:r>
    </w:p>
    <w:p w14:paraId="4828C732" w14:textId="5ACAB33F" w:rsidR="00FA509E" w:rsidRDefault="00FA509E" w:rsidP="00FA509E">
      <w:pPr>
        <w:pStyle w:val="CHARACTER"/>
        <w:rPr>
          <w:lang w:val="en-GB"/>
        </w:rPr>
      </w:pPr>
      <w:r>
        <w:rPr>
          <w:lang w:val="en-GB"/>
        </w:rPr>
        <w:t>Abel</w:t>
      </w:r>
    </w:p>
    <w:p w14:paraId="2D4B53E6" w14:textId="61F1F0E6" w:rsidR="00FA509E" w:rsidRPr="00FA509E" w:rsidRDefault="00826079" w:rsidP="00FA509E">
      <w:pPr>
        <w:pStyle w:val="Dialogue"/>
        <w:rPr>
          <w:lang w:val="en-GB"/>
        </w:rPr>
      </w:pPr>
      <w:r>
        <w:rPr>
          <w:lang w:val="en-GB"/>
        </w:rPr>
        <w:t>Praise be to our Lord.</w:t>
      </w:r>
    </w:p>
    <w:p w14:paraId="364F57B5" w14:textId="06D7EBE5" w:rsidR="001A30D2" w:rsidRPr="001A30D2" w:rsidRDefault="001A30D2" w:rsidP="001A30D2">
      <w:pPr>
        <w:pStyle w:val="CHARACTER"/>
        <w:rPr>
          <w:lang w:val="en-GB"/>
        </w:rPr>
      </w:pPr>
      <w:r>
        <w:rPr>
          <w:lang w:val="en-GB"/>
        </w:rPr>
        <w:t>SIDONIS</w:t>
      </w:r>
    </w:p>
    <w:p w14:paraId="7872D0D8" w14:textId="2AE1857C" w:rsidR="00166430" w:rsidRDefault="00166430" w:rsidP="002B1203">
      <w:pPr>
        <w:pStyle w:val="Dialogue"/>
        <w:rPr>
          <w:lang w:val="en-GB"/>
        </w:rPr>
      </w:pPr>
      <w:r>
        <w:rPr>
          <w:lang w:val="en-GB"/>
        </w:rPr>
        <w:t>I</w:t>
      </w:r>
      <w:r w:rsidR="00826079">
        <w:rPr>
          <w:lang w:val="en-GB"/>
        </w:rPr>
        <w:t xml:space="preserve"> have decided. I</w:t>
      </w:r>
      <w:r>
        <w:rPr>
          <w:lang w:val="en-GB"/>
        </w:rPr>
        <w:t xml:space="preserve"> will ask father </w:t>
      </w:r>
      <w:r w:rsidR="00C84632">
        <w:rPr>
          <w:lang w:val="en-GB"/>
        </w:rPr>
        <w:t>tonight</w:t>
      </w:r>
      <w:r>
        <w:rPr>
          <w:lang w:val="en-GB"/>
        </w:rPr>
        <w:t>.</w:t>
      </w:r>
    </w:p>
    <w:p w14:paraId="75232892" w14:textId="72A7AD54" w:rsidR="00166430" w:rsidRDefault="00166430" w:rsidP="002B1203">
      <w:pPr>
        <w:pStyle w:val="CHARACTER"/>
        <w:rPr>
          <w:lang w:val="en-GB"/>
        </w:rPr>
      </w:pPr>
      <w:r>
        <w:rPr>
          <w:lang w:val="en-GB"/>
        </w:rPr>
        <w:t>ABEL</w:t>
      </w:r>
    </w:p>
    <w:p w14:paraId="213E65D8" w14:textId="3689C92E" w:rsidR="00166430" w:rsidRDefault="00C84632" w:rsidP="002B1203">
      <w:pPr>
        <w:pStyle w:val="Dialogue"/>
        <w:rPr>
          <w:lang w:val="en-GB"/>
        </w:rPr>
      </w:pPr>
      <w:r>
        <w:rPr>
          <w:lang w:val="en-GB"/>
        </w:rPr>
        <w:t>Tonight</w:t>
      </w:r>
      <w:r w:rsidR="00166430">
        <w:rPr>
          <w:lang w:val="en-GB"/>
        </w:rPr>
        <w:t>?</w:t>
      </w:r>
    </w:p>
    <w:p w14:paraId="7919E5F8" w14:textId="09F4A52A" w:rsidR="00166430" w:rsidRDefault="00166430" w:rsidP="002B1203">
      <w:pPr>
        <w:pStyle w:val="CHARACTER"/>
        <w:rPr>
          <w:lang w:val="en-GB"/>
        </w:rPr>
      </w:pPr>
      <w:r>
        <w:rPr>
          <w:lang w:val="en-GB"/>
        </w:rPr>
        <w:t>SIDONIS</w:t>
      </w:r>
    </w:p>
    <w:p w14:paraId="0970F728" w14:textId="3BE0A11C" w:rsidR="00166430" w:rsidRDefault="00C84632" w:rsidP="002B1203">
      <w:pPr>
        <w:pStyle w:val="Dialogue"/>
        <w:rPr>
          <w:lang w:val="en-GB"/>
        </w:rPr>
      </w:pPr>
      <w:r>
        <w:rPr>
          <w:lang w:val="en-GB"/>
        </w:rPr>
        <w:t>Tonight</w:t>
      </w:r>
      <w:r w:rsidR="00166430">
        <w:rPr>
          <w:lang w:val="en-GB"/>
        </w:rPr>
        <w:t>, he will be granting boons</w:t>
      </w:r>
      <w:r w:rsidR="00AB548F">
        <w:rPr>
          <w:lang w:val="en-GB"/>
        </w:rPr>
        <w:t>.</w:t>
      </w:r>
    </w:p>
    <w:p w14:paraId="6CCD3B82" w14:textId="00EBF536" w:rsidR="00166430" w:rsidRDefault="00A2314B" w:rsidP="002B1203">
      <w:pPr>
        <w:pStyle w:val="CHARACTER"/>
        <w:rPr>
          <w:lang w:val="en-GB"/>
        </w:rPr>
      </w:pPr>
      <w:r>
        <w:rPr>
          <w:lang w:val="en-GB"/>
        </w:rPr>
        <w:t>ABEL</w:t>
      </w:r>
    </w:p>
    <w:p w14:paraId="772AC92B" w14:textId="144D8207" w:rsidR="00A2314B" w:rsidRDefault="00B67C3C" w:rsidP="002B1203">
      <w:pPr>
        <w:pStyle w:val="Dialogue"/>
        <w:rPr>
          <w:lang w:val="en-GB"/>
        </w:rPr>
      </w:pPr>
      <w:r>
        <w:rPr>
          <w:lang w:val="en-GB"/>
        </w:rPr>
        <w:t>A</w:t>
      </w:r>
      <w:r w:rsidR="001B4DE5">
        <w:rPr>
          <w:lang w:val="en-GB"/>
        </w:rPr>
        <w:t xml:space="preserve"> hefty boon you seek at the feet of m</w:t>
      </w:r>
      <w:r w:rsidR="005C63F5">
        <w:rPr>
          <w:lang w:val="en-GB"/>
        </w:rPr>
        <w:t xml:space="preserve">y </w:t>
      </w:r>
      <w:r w:rsidR="0018325A">
        <w:rPr>
          <w:lang w:val="en-GB"/>
        </w:rPr>
        <w:t>M</w:t>
      </w:r>
      <w:r w:rsidR="005C63F5">
        <w:rPr>
          <w:lang w:val="en-GB"/>
        </w:rPr>
        <w:t>aster</w:t>
      </w:r>
      <w:r w:rsidR="001B4DE5">
        <w:rPr>
          <w:lang w:val="en-GB"/>
        </w:rPr>
        <w:t>. You are sure he</w:t>
      </w:r>
      <w:r w:rsidR="005C63F5">
        <w:rPr>
          <w:lang w:val="en-GB"/>
        </w:rPr>
        <w:t xml:space="preserve"> will grant </w:t>
      </w:r>
      <w:r>
        <w:rPr>
          <w:lang w:val="en-GB"/>
        </w:rPr>
        <w:t>it</w:t>
      </w:r>
      <w:r w:rsidR="005C63F5">
        <w:rPr>
          <w:lang w:val="en-GB"/>
        </w:rPr>
        <w:t>?</w:t>
      </w:r>
    </w:p>
    <w:p w14:paraId="78D312E8" w14:textId="74E21BC8" w:rsidR="005C63F5" w:rsidRDefault="005C63F5" w:rsidP="002B1203">
      <w:pPr>
        <w:pStyle w:val="CHARACTER"/>
        <w:rPr>
          <w:lang w:val="en-GB"/>
        </w:rPr>
      </w:pPr>
      <w:r>
        <w:rPr>
          <w:lang w:val="en-GB"/>
        </w:rPr>
        <w:t>SIDONIS</w:t>
      </w:r>
    </w:p>
    <w:p w14:paraId="2150C204" w14:textId="28276283" w:rsidR="005C63F5" w:rsidRDefault="002B1203" w:rsidP="002B1203">
      <w:pPr>
        <w:pStyle w:val="Dialogue"/>
        <w:rPr>
          <w:lang w:val="en-GB"/>
        </w:rPr>
      </w:pPr>
      <w:r>
        <w:rPr>
          <w:lang w:val="en-GB"/>
        </w:rPr>
        <w:t>God willing.</w:t>
      </w:r>
    </w:p>
    <w:p w14:paraId="42CDA725" w14:textId="0437205F" w:rsidR="00E7502E" w:rsidRPr="00E7502E" w:rsidRDefault="002B1203" w:rsidP="00E7502E">
      <w:pPr>
        <w:rPr>
          <w:lang w:val="en-GB"/>
        </w:rPr>
      </w:pPr>
      <w:r>
        <w:rPr>
          <w:lang w:val="en-GB"/>
        </w:rPr>
        <w:t xml:space="preserve">They contemplate </w:t>
      </w:r>
      <w:r w:rsidR="00BA6EC1">
        <w:rPr>
          <w:lang w:val="en-GB"/>
        </w:rPr>
        <w:t>the blessings the OASIS bore them.</w:t>
      </w:r>
      <w:r w:rsidR="00194D2A">
        <w:rPr>
          <w:lang w:val="en-GB"/>
        </w:rPr>
        <w:t xml:space="preserve"> ABEL </w:t>
      </w:r>
      <w:r w:rsidR="00E7502E">
        <w:rPr>
          <w:lang w:val="en-GB"/>
        </w:rPr>
        <w:t xml:space="preserve">sings one last </w:t>
      </w:r>
      <w:r w:rsidR="00307E92">
        <w:rPr>
          <w:lang w:val="en-GB"/>
        </w:rPr>
        <w:t>sea</w:t>
      </w:r>
      <w:r w:rsidR="00307E92">
        <w:t>-verse</w:t>
      </w:r>
      <w:r w:rsidR="00E7502E">
        <w:rPr>
          <w:lang w:val="en-GB"/>
        </w:rPr>
        <w:t>. When he is done, the sun begins to set.</w:t>
      </w:r>
      <w:r w:rsidR="00C353C6">
        <w:rPr>
          <w:lang w:val="en-GB"/>
        </w:rPr>
        <w:t xml:space="preserve"> ABEL smiles.</w:t>
      </w:r>
    </w:p>
    <w:p w14:paraId="799C506D" w14:textId="7C3C24B5" w:rsidR="002B1203" w:rsidRDefault="002B1203" w:rsidP="002B1203">
      <w:pPr>
        <w:pStyle w:val="CHARACTER"/>
        <w:rPr>
          <w:lang w:val="en-GB"/>
        </w:rPr>
      </w:pPr>
      <w:r>
        <w:rPr>
          <w:lang w:val="en-GB"/>
        </w:rPr>
        <w:t>ABEL</w:t>
      </w:r>
    </w:p>
    <w:p w14:paraId="2A591F0E" w14:textId="116626D0" w:rsidR="002B1203" w:rsidRDefault="002B1203" w:rsidP="002B1203">
      <w:pPr>
        <w:pStyle w:val="Dialogue"/>
        <w:rPr>
          <w:lang w:val="en-GB"/>
        </w:rPr>
      </w:pPr>
      <w:r>
        <w:rPr>
          <w:lang w:val="en-GB"/>
        </w:rPr>
        <w:t>Then I will follow you.</w:t>
      </w:r>
    </w:p>
    <w:p w14:paraId="3611C371" w14:textId="113DCD5F" w:rsidR="002B1203" w:rsidRDefault="002B1203" w:rsidP="002B1203">
      <w:pPr>
        <w:pStyle w:val="TRANSOUT"/>
        <w:rPr>
          <w:lang w:val="en-GB"/>
        </w:rPr>
      </w:pPr>
      <w:r>
        <w:rPr>
          <w:lang w:val="en-GB"/>
        </w:rPr>
        <w:t>FADE OUT:</w:t>
      </w:r>
    </w:p>
    <w:p w14:paraId="0AFC8072" w14:textId="448EB682" w:rsidR="00F8728D" w:rsidRDefault="00F8728D" w:rsidP="00F8728D">
      <w:pPr>
        <w:pStyle w:val="SCENEHEADING"/>
        <w:rPr>
          <w:lang w:val="en-GB"/>
        </w:rPr>
      </w:pPr>
      <w:r>
        <w:rPr>
          <w:lang w:val="en-GB"/>
        </w:rPr>
        <w:t>FADE IN:</w:t>
      </w:r>
    </w:p>
    <w:p w14:paraId="73D7B18F" w14:textId="77777777" w:rsidR="00D91542" w:rsidRDefault="00D91542" w:rsidP="00F8728D">
      <w:pPr>
        <w:rPr>
          <w:lang w:val="en-GB"/>
        </w:rPr>
      </w:pPr>
      <w:r w:rsidRPr="00420444">
        <w:rPr>
          <w:lang w:val="en-GB"/>
        </w:rPr>
        <w:t>In the evening, there is music played and coffee served to an immense gathering. The bard takes up his El-Oud and sings a song of loyalty and fidelity that touches everyone’s hearts. The women clap and laugh.</w:t>
      </w:r>
    </w:p>
    <w:p w14:paraId="60328D04" w14:textId="55DD6026" w:rsidR="00D91542" w:rsidRDefault="00D91542" w:rsidP="00F8728D">
      <w:pPr>
        <w:rPr>
          <w:lang w:val="en-GB"/>
        </w:rPr>
      </w:pPr>
      <w:r w:rsidRPr="00420444">
        <w:rPr>
          <w:lang w:val="en-GB"/>
        </w:rPr>
        <w:t xml:space="preserve">A </w:t>
      </w:r>
      <w:proofErr w:type="gramStart"/>
      <w:r w:rsidRPr="00420444">
        <w:rPr>
          <w:lang w:val="en-GB"/>
        </w:rPr>
        <w:t>large camel roasts</w:t>
      </w:r>
      <w:proofErr w:type="gramEnd"/>
      <w:r w:rsidRPr="00420444">
        <w:rPr>
          <w:lang w:val="en-GB"/>
        </w:rPr>
        <w:t xml:space="preserve"> in a specially built oven. Around the tents there are caught glimpses of the cooks toiling to prepare the feast</w:t>
      </w:r>
      <w:r w:rsidR="0087091A">
        <w:rPr>
          <w:lang w:val="en-GB"/>
        </w:rPr>
        <w:t>, silhouetted against the</w:t>
      </w:r>
      <w:r w:rsidR="009141ED">
        <w:rPr>
          <w:lang w:val="en-GB"/>
        </w:rPr>
        <w:t xml:space="preserve"> cooking fires</w:t>
      </w:r>
      <w:r w:rsidRPr="00420444">
        <w:rPr>
          <w:lang w:val="en-GB"/>
        </w:rPr>
        <w:t>.</w:t>
      </w:r>
    </w:p>
    <w:p w14:paraId="28BE7E14" w14:textId="0C23E6E5" w:rsidR="00FC391A" w:rsidRDefault="007C3DAD" w:rsidP="00F8728D">
      <w:pPr>
        <w:rPr>
          <w:lang w:val="en-GB"/>
        </w:rPr>
      </w:pPr>
      <w:r>
        <w:rPr>
          <w:lang w:val="en-GB"/>
        </w:rPr>
        <w:t>All are present. SIDONIS</w:t>
      </w:r>
      <w:r>
        <w:t xml:space="preserve">’ sister </w:t>
      </w:r>
      <w:r w:rsidR="00FC391A">
        <w:rPr>
          <w:lang w:val="en-GB"/>
        </w:rPr>
        <w:t>ASMA is radiant</w:t>
      </w:r>
      <w:r w:rsidR="004156B1">
        <w:rPr>
          <w:lang w:val="en-GB"/>
        </w:rPr>
        <w:t xml:space="preserve"> in her bridal gown</w:t>
      </w:r>
      <w:r w:rsidR="00FC391A">
        <w:rPr>
          <w:lang w:val="en-GB"/>
        </w:rPr>
        <w:t xml:space="preserve">. She sits </w:t>
      </w:r>
      <w:r>
        <w:rPr>
          <w:lang w:val="en-GB"/>
        </w:rPr>
        <w:t xml:space="preserve">between her mother and </w:t>
      </w:r>
      <w:r w:rsidR="00FC391A">
        <w:rPr>
          <w:lang w:val="en-GB"/>
        </w:rPr>
        <w:t>father.</w:t>
      </w:r>
      <w:r>
        <w:rPr>
          <w:lang w:val="en-GB"/>
        </w:rPr>
        <w:t xml:space="preserve"> He is SHEIKH HAYTAM. Proud, and tall. He won his name</w:t>
      </w:r>
      <w:r w:rsidR="00F133F0">
        <w:rPr>
          <w:lang w:val="en-GB"/>
        </w:rPr>
        <w:t xml:space="preserve"> </w:t>
      </w:r>
      <w:r w:rsidR="00D23901">
        <w:rPr>
          <w:lang w:val="en-GB"/>
        </w:rPr>
        <w:t xml:space="preserve">amongst his tribe </w:t>
      </w:r>
      <w:r w:rsidR="00AD2652">
        <w:rPr>
          <w:lang w:val="en-GB"/>
        </w:rPr>
        <w:t>as a benevolent leader.</w:t>
      </w:r>
      <w:r w:rsidR="00FC391A">
        <w:rPr>
          <w:lang w:val="en-GB"/>
        </w:rPr>
        <w:t xml:space="preserve"> To his right </w:t>
      </w:r>
      <w:r w:rsidR="00AD2652">
        <w:rPr>
          <w:lang w:val="en-GB"/>
        </w:rPr>
        <w:t xml:space="preserve">sat </w:t>
      </w:r>
      <w:r w:rsidR="00FC391A">
        <w:rPr>
          <w:lang w:val="en-GB"/>
        </w:rPr>
        <w:t>ASMA’s father</w:t>
      </w:r>
      <w:r w:rsidR="00DF27CB">
        <w:rPr>
          <w:lang w:val="en-GB"/>
        </w:rPr>
        <w:t xml:space="preserve"> and mother</w:t>
      </w:r>
      <w:r w:rsidR="00FC391A">
        <w:rPr>
          <w:lang w:val="en-GB"/>
        </w:rPr>
        <w:t>-in-law</w:t>
      </w:r>
      <w:r w:rsidR="00DF27CB">
        <w:rPr>
          <w:lang w:val="en-GB"/>
        </w:rPr>
        <w:t>,</w:t>
      </w:r>
      <w:r w:rsidR="00FC391A">
        <w:rPr>
          <w:lang w:val="en-GB"/>
        </w:rPr>
        <w:t xml:space="preserve"> and</w:t>
      </w:r>
      <w:r w:rsidR="00921E70">
        <w:rPr>
          <w:lang w:val="en-GB"/>
        </w:rPr>
        <w:t xml:space="preserve"> </w:t>
      </w:r>
      <w:r w:rsidR="00DF27CB">
        <w:rPr>
          <w:lang w:val="en-GB"/>
        </w:rPr>
        <w:t xml:space="preserve">between them, </w:t>
      </w:r>
      <w:r w:rsidR="009E1F10">
        <w:rPr>
          <w:lang w:val="en-GB"/>
        </w:rPr>
        <w:t>the</w:t>
      </w:r>
      <w:r w:rsidR="00DF27CB">
        <w:rPr>
          <w:lang w:val="en-GB"/>
        </w:rPr>
        <w:t xml:space="preserve"> </w:t>
      </w:r>
      <w:r w:rsidR="00AD2652">
        <w:rPr>
          <w:lang w:val="en-GB"/>
        </w:rPr>
        <w:t>groom</w:t>
      </w:r>
      <w:r w:rsidR="00FC391A">
        <w:rPr>
          <w:lang w:val="en-GB"/>
        </w:rPr>
        <w:t>.</w:t>
      </w:r>
    </w:p>
    <w:p w14:paraId="2D763AB1" w14:textId="18D04C4C" w:rsidR="00625B30" w:rsidRDefault="00625B30" w:rsidP="00971019">
      <w:pPr>
        <w:pStyle w:val="CHARACTER"/>
        <w:rPr>
          <w:lang w:val="en-GB"/>
        </w:rPr>
      </w:pPr>
      <w:r>
        <w:rPr>
          <w:lang w:val="en-GB"/>
        </w:rPr>
        <w:t>FATHER</w:t>
      </w:r>
    </w:p>
    <w:p w14:paraId="62594494" w14:textId="0D86474B" w:rsidR="00625B30" w:rsidRDefault="00625B30" w:rsidP="00971019">
      <w:pPr>
        <w:pStyle w:val="Dialogue"/>
        <w:rPr>
          <w:lang w:val="en-GB"/>
        </w:rPr>
      </w:pPr>
      <w:r>
        <w:rPr>
          <w:lang w:val="en-GB"/>
        </w:rPr>
        <w:t>My people! My guests! You all honour me tonight!</w:t>
      </w:r>
    </w:p>
    <w:p w14:paraId="7369C336" w14:textId="032EF46B" w:rsidR="00625B30" w:rsidRDefault="00625B30" w:rsidP="00971019">
      <w:pPr>
        <w:pStyle w:val="CHARACTER"/>
        <w:rPr>
          <w:lang w:val="en-GB"/>
        </w:rPr>
      </w:pPr>
      <w:r>
        <w:rPr>
          <w:lang w:val="en-GB"/>
        </w:rPr>
        <w:t>ALL</w:t>
      </w:r>
    </w:p>
    <w:p w14:paraId="3B635E53" w14:textId="784FA68F" w:rsidR="00625B30" w:rsidRDefault="00625B30" w:rsidP="00971019">
      <w:pPr>
        <w:pStyle w:val="Dialogue"/>
        <w:rPr>
          <w:lang w:val="en-GB"/>
        </w:rPr>
      </w:pPr>
      <w:r>
        <w:rPr>
          <w:lang w:val="en-GB"/>
        </w:rPr>
        <w:t>The honour is ours, O Sheikh!</w:t>
      </w:r>
    </w:p>
    <w:p w14:paraId="22B5B722" w14:textId="17CF5840" w:rsidR="00625B30" w:rsidRDefault="001371C0" w:rsidP="00971019">
      <w:pPr>
        <w:pStyle w:val="CHARACTER"/>
        <w:rPr>
          <w:lang w:val="en-GB"/>
        </w:rPr>
      </w:pPr>
      <w:r>
        <w:rPr>
          <w:lang w:val="en-GB"/>
        </w:rPr>
        <w:t>SHEIKH HAYTAM</w:t>
      </w:r>
    </w:p>
    <w:p w14:paraId="5B55DC7F" w14:textId="491738B1" w:rsidR="00625B30" w:rsidRDefault="00625B30" w:rsidP="00971019">
      <w:pPr>
        <w:pStyle w:val="Dialogue"/>
        <w:rPr>
          <w:lang w:val="en-GB"/>
        </w:rPr>
      </w:pPr>
      <w:r>
        <w:rPr>
          <w:lang w:val="en-GB"/>
        </w:rPr>
        <w:t>I am HAYTAM IBN SAREN</w:t>
      </w:r>
      <w:r w:rsidR="00FE67CC">
        <w:rPr>
          <w:lang w:val="en-GB"/>
        </w:rPr>
        <w:t>, SHEIKH</w:t>
      </w:r>
      <w:r>
        <w:rPr>
          <w:lang w:val="en-GB"/>
        </w:rPr>
        <w:t xml:space="preserve"> of the BANU SIDON. Present is AMIR IBN RAHEM, </w:t>
      </w:r>
      <w:r w:rsidR="00FE67CC">
        <w:rPr>
          <w:lang w:val="en-GB"/>
        </w:rPr>
        <w:t xml:space="preserve">my counterpart </w:t>
      </w:r>
      <w:r w:rsidR="006C21F3">
        <w:rPr>
          <w:lang w:val="en-GB"/>
        </w:rPr>
        <w:t>of</w:t>
      </w:r>
      <w:r w:rsidR="00FE67CC">
        <w:rPr>
          <w:lang w:val="en-GB"/>
        </w:rPr>
        <w:t xml:space="preserve"> the BANU JAHL</w:t>
      </w:r>
      <w:r>
        <w:rPr>
          <w:lang w:val="en-GB"/>
        </w:rPr>
        <w:t>. To SAMIR IBN AMIR</w:t>
      </w:r>
      <w:r w:rsidR="003B66E2">
        <w:rPr>
          <w:lang w:val="en-GB"/>
        </w:rPr>
        <w:t>,</w:t>
      </w:r>
      <w:r>
        <w:rPr>
          <w:lang w:val="en-GB"/>
        </w:rPr>
        <w:t xml:space="preserve"> I </w:t>
      </w:r>
      <w:r w:rsidR="00FE67CC">
        <w:rPr>
          <w:lang w:val="en-GB"/>
        </w:rPr>
        <w:t xml:space="preserve">have </w:t>
      </w:r>
      <w:r w:rsidR="003B66E2">
        <w:rPr>
          <w:lang w:val="en-GB"/>
        </w:rPr>
        <w:t>agree</w:t>
      </w:r>
      <w:r w:rsidR="00FE67CC">
        <w:rPr>
          <w:lang w:val="en-GB"/>
        </w:rPr>
        <w:t>d</w:t>
      </w:r>
      <w:r w:rsidR="003B66E2">
        <w:rPr>
          <w:lang w:val="en-GB"/>
        </w:rPr>
        <w:t xml:space="preserve"> to </w:t>
      </w:r>
      <w:r>
        <w:rPr>
          <w:lang w:val="en-GB"/>
        </w:rPr>
        <w:t>give my first and only daughter’s hand.</w:t>
      </w:r>
    </w:p>
    <w:p w14:paraId="292062CC" w14:textId="2641DF6A" w:rsidR="001371C0" w:rsidRDefault="00971019" w:rsidP="00971019">
      <w:pPr>
        <w:pStyle w:val="Dialogue"/>
        <w:rPr>
          <w:lang w:val="en-GB"/>
        </w:rPr>
      </w:pPr>
      <w:r>
        <w:rPr>
          <w:lang w:val="en-GB"/>
        </w:rPr>
        <w:t>(c</w:t>
      </w:r>
      <w:r w:rsidR="001371C0">
        <w:rPr>
          <w:lang w:val="en-GB"/>
        </w:rPr>
        <w:t>lapping</w:t>
      </w:r>
      <w:r>
        <w:rPr>
          <w:lang w:val="en-GB"/>
        </w:rPr>
        <w:t>)</w:t>
      </w:r>
    </w:p>
    <w:p w14:paraId="7BBCED47" w14:textId="30B01D80" w:rsidR="00FE67CC" w:rsidRDefault="00625B30" w:rsidP="00343F60">
      <w:pPr>
        <w:pStyle w:val="Dialogue"/>
        <w:rPr>
          <w:lang w:val="en-GB"/>
        </w:rPr>
      </w:pPr>
      <w:r>
        <w:rPr>
          <w:lang w:val="en-GB"/>
        </w:rPr>
        <w:t xml:space="preserve">For my </w:t>
      </w:r>
      <w:r w:rsidR="00917416">
        <w:rPr>
          <w:lang w:val="en-GB"/>
        </w:rPr>
        <w:t>jewel</w:t>
      </w:r>
      <w:r>
        <w:rPr>
          <w:lang w:val="en-GB"/>
        </w:rPr>
        <w:t xml:space="preserve"> ASMA, we have decided </w:t>
      </w:r>
      <w:r w:rsidR="003B66E2">
        <w:rPr>
          <w:lang w:val="en-GB"/>
        </w:rPr>
        <w:t>the</w:t>
      </w:r>
      <w:r>
        <w:rPr>
          <w:lang w:val="en-GB"/>
        </w:rPr>
        <w:t xml:space="preserve"> bride-price.</w:t>
      </w:r>
      <w:r w:rsidR="006067E0">
        <w:rPr>
          <w:lang w:val="en-GB"/>
        </w:rPr>
        <w:t xml:space="preserve"> She </w:t>
      </w:r>
      <w:r w:rsidR="00FE67CC">
        <w:rPr>
          <w:lang w:val="en-GB"/>
        </w:rPr>
        <w:t xml:space="preserve">has </w:t>
      </w:r>
      <w:r w:rsidR="006067E0">
        <w:rPr>
          <w:lang w:val="en-GB"/>
        </w:rPr>
        <w:t>agreed</w:t>
      </w:r>
      <w:r w:rsidR="00FE67CC">
        <w:rPr>
          <w:lang w:val="en-GB"/>
        </w:rPr>
        <w:t xml:space="preserve"> to this and given her consent.</w:t>
      </w:r>
      <w:r w:rsidR="00FE67CC" w:rsidRPr="00FE67CC">
        <w:rPr>
          <w:lang w:val="en-GB"/>
        </w:rPr>
        <w:t xml:space="preserve"> </w:t>
      </w:r>
      <w:r w:rsidR="00FE67CC">
        <w:rPr>
          <w:lang w:val="en-GB"/>
        </w:rPr>
        <w:t>May she prosper from it.</w:t>
      </w:r>
      <w:r w:rsidR="001371C0">
        <w:rPr>
          <w:lang w:val="en-GB"/>
        </w:rPr>
        <w:t xml:space="preserve"> Their marriage has been sealed before </w:t>
      </w:r>
      <w:r w:rsidR="00FE67CC">
        <w:rPr>
          <w:lang w:val="en-GB"/>
        </w:rPr>
        <w:t xml:space="preserve">both our councils in </w:t>
      </w:r>
      <w:r w:rsidR="001371C0">
        <w:rPr>
          <w:lang w:val="en-GB"/>
        </w:rPr>
        <w:t>witness.</w:t>
      </w:r>
      <w:r w:rsidR="003B66E2">
        <w:rPr>
          <w:lang w:val="en-GB"/>
        </w:rPr>
        <w:t xml:space="preserve"> </w:t>
      </w:r>
      <w:r w:rsidR="00FE67CC">
        <w:rPr>
          <w:lang w:val="en-GB"/>
        </w:rPr>
        <w:t>Let it not be forgotten</w:t>
      </w:r>
      <w:r w:rsidR="009C5AAE">
        <w:rPr>
          <w:lang w:val="en-GB"/>
        </w:rPr>
        <w:t>.</w:t>
      </w:r>
    </w:p>
    <w:p w14:paraId="14BA24CC" w14:textId="1A2961F1" w:rsidR="00625B30" w:rsidRDefault="003B66E2" w:rsidP="00343F60">
      <w:pPr>
        <w:pStyle w:val="Dialogue"/>
        <w:rPr>
          <w:lang w:val="en-GB"/>
        </w:rPr>
      </w:pPr>
      <w:r>
        <w:rPr>
          <w:lang w:val="en-GB"/>
        </w:rPr>
        <w:t xml:space="preserve">May </w:t>
      </w:r>
      <w:r w:rsidR="00FE67CC">
        <w:rPr>
          <w:lang w:val="en-GB"/>
        </w:rPr>
        <w:t xml:space="preserve">ASMA and SAMIR </w:t>
      </w:r>
      <w:r>
        <w:rPr>
          <w:lang w:val="en-GB"/>
        </w:rPr>
        <w:t xml:space="preserve">prosper in </w:t>
      </w:r>
      <w:r w:rsidR="00C51FF5">
        <w:rPr>
          <w:lang w:val="en-GB"/>
        </w:rPr>
        <w:t xml:space="preserve">their </w:t>
      </w:r>
      <w:r w:rsidR="00FE67CC">
        <w:rPr>
          <w:lang w:val="en-GB"/>
        </w:rPr>
        <w:t>new life!</w:t>
      </w:r>
      <w:r w:rsidR="00C51FF5">
        <w:rPr>
          <w:lang w:val="en-GB"/>
        </w:rPr>
        <w:t xml:space="preserve"> </w:t>
      </w:r>
      <w:r w:rsidR="001371C0">
        <w:rPr>
          <w:lang w:val="en-GB"/>
        </w:rPr>
        <w:t>Let us break bread together</w:t>
      </w:r>
      <w:r w:rsidR="009C5AAE">
        <w:rPr>
          <w:lang w:val="en-GB"/>
        </w:rPr>
        <w:t>.</w:t>
      </w:r>
    </w:p>
    <w:p w14:paraId="16CB4F74" w14:textId="21E55FF8" w:rsidR="00C51FF5" w:rsidRDefault="00C51FF5" w:rsidP="00625B30">
      <w:pPr>
        <w:rPr>
          <w:lang w:val="en-GB"/>
        </w:rPr>
      </w:pPr>
      <w:r>
        <w:rPr>
          <w:lang w:val="en-GB"/>
        </w:rPr>
        <w:t>Cheering and clapping. The roast camel is presented before the guests.</w:t>
      </w:r>
      <w:r w:rsidR="00D23901">
        <w:rPr>
          <w:lang w:val="en-GB"/>
        </w:rPr>
        <w:t xml:space="preserve"> ABEL approaches SHEIKH HAYTAM first bearing bread. The SHEIKH breaks it and passes it to his right.</w:t>
      </w:r>
    </w:p>
    <w:p w14:paraId="779F7459" w14:textId="242F9361" w:rsidR="00D23901" w:rsidRDefault="00D23901" w:rsidP="00625B30">
      <w:pPr>
        <w:rPr>
          <w:lang w:val="en-GB"/>
        </w:rPr>
      </w:pPr>
      <w:r>
        <w:rPr>
          <w:lang w:val="en-GB"/>
        </w:rPr>
        <w:t>ABEL now passes the bread around to the remaining guests. Upon handing a loaf to SIDONIS, he whispers.</w:t>
      </w:r>
    </w:p>
    <w:p w14:paraId="5035C847" w14:textId="1D9EB509" w:rsidR="00D23901" w:rsidRDefault="00D23901" w:rsidP="00343F60">
      <w:pPr>
        <w:pStyle w:val="CHARACTER"/>
        <w:rPr>
          <w:lang w:val="en-GB"/>
        </w:rPr>
      </w:pPr>
      <w:r>
        <w:rPr>
          <w:lang w:val="en-GB"/>
        </w:rPr>
        <w:t>ABEL</w:t>
      </w:r>
    </w:p>
    <w:p w14:paraId="6C93D0E4" w14:textId="4530BB49" w:rsidR="00D23901" w:rsidRDefault="00D23901" w:rsidP="00343F60">
      <w:pPr>
        <w:pStyle w:val="Dialogue"/>
        <w:rPr>
          <w:lang w:val="en-GB"/>
        </w:rPr>
      </w:pPr>
      <w:r>
        <w:rPr>
          <w:lang w:val="en-GB"/>
        </w:rPr>
        <w:t>I’ll wait outside the tent.</w:t>
      </w:r>
    </w:p>
    <w:p w14:paraId="28C12DC8" w14:textId="084242A2" w:rsidR="00C51FF5" w:rsidRPr="00420444" w:rsidRDefault="00C51FF5" w:rsidP="00343F60">
      <w:pPr>
        <w:pStyle w:val="CHARACTER"/>
        <w:rPr>
          <w:lang w:val="en-GB"/>
        </w:rPr>
      </w:pPr>
      <w:r>
        <w:rPr>
          <w:lang w:val="en-GB"/>
        </w:rPr>
        <w:t>SIDON</w:t>
      </w:r>
      <w:r w:rsidR="00EA33BB">
        <w:rPr>
          <w:lang w:val="en-GB"/>
        </w:rPr>
        <w:t>IS</w:t>
      </w:r>
    </w:p>
    <w:p w14:paraId="2971C265" w14:textId="238A86C7" w:rsidR="00EB5EE5" w:rsidRDefault="00625B30" w:rsidP="00343F60">
      <w:pPr>
        <w:pStyle w:val="Dialogue"/>
        <w:rPr>
          <w:lang w:val="en-GB"/>
        </w:rPr>
      </w:pPr>
      <w:r w:rsidRPr="00420444">
        <w:rPr>
          <w:lang w:val="en-GB"/>
        </w:rPr>
        <w:t>“</w:t>
      </w:r>
      <w:r w:rsidR="00C51FF5">
        <w:rPr>
          <w:lang w:val="en-GB"/>
        </w:rPr>
        <w:t>My sister</w:t>
      </w:r>
      <w:r w:rsidR="00C51FF5">
        <w:t xml:space="preserve">’s </w:t>
      </w:r>
      <w:r w:rsidRPr="00420444">
        <w:rPr>
          <w:lang w:val="en-GB"/>
        </w:rPr>
        <w:t xml:space="preserve">feast was magnificent, and </w:t>
      </w:r>
      <w:r w:rsidR="0046389E">
        <w:rPr>
          <w:lang w:val="en-GB"/>
        </w:rPr>
        <w:t>on this eve</w:t>
      </w:r>
      <w:r w:rsidR="005F752A">
        <w:rPr>
          <w:lang w:val="en-GB"/>
        </w:rPr>
        <w:t xml:space="preserve"> under the marital tent</w:t>
      </w:r>
      <w:r w:rsidRPr="00420444">
        <w:rPr>
          <w:lang w:val="en-GB"/>
        </w:rPr>
        <w:t xml:space="preserve">, </w:t>
      </w:r>
      <w:r w:rsidR="00EB5EE5">
        <w:rPr>
          <w:lang w:val="en-GB"/>
        </w:rPr>
        <w:t xml:space="preserve">my father’s </w:t>
      </w:r>
      <w:r w:rsidRPr="00420444">
        <w:rPr>
          <w:lang w:val="en-GB"/>
        </w:rPr>
        <w:t xml:space="preserve">generosity unto his tribe and </w:t>
      </w:r>
      <w:r w:rsidR="00EB5EE5">
        <w:rPr>
          <w:lang w:val="en-GB"/>
        </w:rPr>
        <w:t xml:space="preserve">to his </w:t>
      </w:r>
      <w:r w:rsidRPr="00420444">
        <w:rPr>
          <w:lang w:val="en-GB"/>
        </w:rPr>
        <w:t>guests was to be boundless.”</w:t>
      </w:r>
    </w:p>
    <w:p w14:paraId="31FC7F5B" w14:textId="5AF0BA93" w:rsidR="00F8728D" w:rsidRDefault="00420444" w:rsidP="0093641B">
      <w:pPr>
        <w:pStyle w:val="CHARACTER"/>
        <w:rPr>
          <w:lang w:val="en-GB"/>
        </w:rPr>
      </w:pPr>
      <w:r>
        <w:rPr>
          <w:lang w:val="en-GB"/>
        </w:rPr>
        <w:t>SIDONIS</w:t>
      </w:r>
    </w:p>
    <w:p w14:paraId="54D57BD4" w14:textId="374525FA" w:rsidR="00420444" w:rsidRPr="00420444" w:rsidRDefault="00C945D4" w:rsidP="0093641B">
      <w:pPr>
        <w:pStyle w:val="Dialogue"/>
        <w:rPr>
          <w:lang w:val="en-GB"/>
        </w:rPr>
      </w:pPr>
      <w:r>
        <w:rPr>
          <w:lang w:val="en-GB"/>
        </w:rPr>
        <w:t>F</w:t>
      </w:r>
      <w:r w:rsidR="00420444" w:rsidRPr="00420444">
        <w:rPr>
          <w:lang w:val="en-GB"/>
        </w:rPr>
        <w:t>ather</w:t>
      </w:r>
      <w:r w:rsidR="00DB601B">
        <w:rPr>
          <w:lang w:val="en-GB"/>
        </w:rPr>
        <w:t>, you</w:t>
      </w:r>
      <w:r w:rsidR="00420444" w:rsidRPr="00420444">
        <w:rPr>
          <w:lang w:val="en-GB"/>
        </w:rPr>
        <w:t xml:space="preserve"> taught me that the soul is of many colours. What it imbibes in habit becomes a part of its nature.</w:t>
      </w:r>
    </w:p>
    <w:p w14:paraId="5A967F61" w14:textId="0B03E2FF" w:rsidR="00263E2B" w:rsidRPr="00420444" w:rsidRDefault="00416CB0" w:rsidP="00046768">
      <w:pPr>
        <w:pStyle w:val="Dialogue"/>
        <w:rPr>
          <w:lang w:val="en-GB"/>
        </w:rPr>
      </w:pPr>
      <w:r>
        <w:rPr>
          <w:lang w:val="en-GB"/>
        </w:rPr>
        <w:t xml:space="preserve">We are </w:t>
      </w:r>
      <w:r w:rsidR="00C945D4">
        <w:rPr>
          <w:lang w:val="en-GB"/>
        </w:rPr>
        <w:t xml:space="preserve">of </w:t>
      </w:r>
      <w:r w:rsidR="00420444" w:rsidRPr="00420444">
        <w:rPr>
          <w:lang w:val="en-GB"/>
        </w:rPr>
        <w:t xml:space="preserve">many tribes and </w:t>
      </w:r>
      <w:r w:rsidR="00194038">
        <w:rPr>
          <w:lang w:val="en-GB"/>
        </w:rPr>
        <w:t xml:space="preserve">nations </w:t>
      </w:r>
      <w:r w:rsidR="00420444" w:rsidRPr="00420444">
        <w:rPr>
          <w:lang w:val="en-GB"/>
        </w:rPr>
        <w:t xml:space="preserve">scattered across </w:t>
      </w:r>
      <w:r w:rsidR="00194038">
        <w:rPr>
          <w:lang w:val="en-GB"/>
        </w:rPr>
        <w:t>e</w:t>
      </w:r>
      <w:r w:rsidR="00420444" w:rsidRPr="00420444">
        <w:rPr>
          <w:lang w:val="en-GB"/>
        </w:rPr>
        <w:t>l-</w:t>
      </w:r>
      <w:proofErr w:type="spellStart"/>
      <w:r w:rsidR="00420444" w:rsidRPr="00420444">
        <w:rPr>
          <w:lang w:val="en-GB"/>
        </w:rPr>
        <w:t>Ard</w:t>
      </w:r>
      <w:proofErr w:type="spellEnd"/>
      <w:r w:rsidR="00194038">
        <w:rPr>
          <w:lang w:val="en-GB"/>
        </w:rPr>
        <w:t xml:space="preserve">. To witness them </w:t>
      </w:r>
      <w:r w:rsidR="00C257B2">
        <w:rPr>
          <w:lang w:val="en-GB"/>
        </w:rPr>
        <w:t xml:space="preserve">is </w:t>
      </w:r>
      <w:r w:rsidR="00C945D4">
        <w:rPr>
          <w:lang w:val="en-GB"/>
        </w:rPr>
        <w:t>my one wish</w:t>
      </w:r>
      <w:r w:rsidR="00420444" w:rsidRPr="00420444">
        <w:rPr>
          <w:lang w:val="en-GB"/>
        </w:rPr>
        <w:t>.</w:t>
      </w:r>
    </w:p>
    <w:p w14:paraId="1887555E" w14:textId="77777777" w:rsidR="000F0B7C" w:rsidRDefault="000F0B7C" w:rsidP="00263E2B">
      <w:pPr>
        <w:rPr>
          <w:lang w:val="en-GB"/>
        </w:rPr>
      </w:pPr>
    </w:p>
    <w:p w14:paraId="06259D60" w14:textId="77F770B7" w:rsidR="000F0B7C" w:rsidRDefault="000F0B7C" w:rsidP="00263E2B">
      <w:pPr>
        <w:rPr>
          <w:lang w:val="en-GB"/>
        </w:rPr>
      </w:pPr>
      <w:r>
        <w:rPr>
          <w:lang w:val="en-GB"/>
        </w:rPr>
        <w:t xml:space="preserve">A man </w:t>
      </w:r>
      <w:proofErr w:type="gramStart"/>
      <w:r>
        <w:rPr>
          <w:lang w:val="en-GB"/>
        </w:rPr>
        <w:t>is in charge of</w:t>
      </w:r>
      <w:proofErr w:type="gramEnd"/>
      <w:r>
        <w:rPr>
          <w:lang w:val="en-GB"/>
        </w:rPr>
        <w:t xml:space="preserve"> his destiny, and his Lord guides in the path of his soul.</w:t>
      </w:r>
      <w:r w:rsidR="00365877">
        <w:rPr>
          <w:lang w:val="en-GB"/>
        </w:rPr>
        <w:t xml:space="preserve"> Allow me the chance to know and love my people</w:t>
      </w:r>
      <w:r w:rsidR="00320C43">
        <w:rPr>
          <w:lang w:val="en-GB"/>
        </w:rPr>
        <w:t xml:space="preserve">, and I will </w:t>
      </w:r>
      <w:proofErr w:type="gramStart"/>
      <w:r w:rsidR="00320C43">
        <w:rPr>
          <w:lang w:val="en-GB"/>
        </w:rPr>
        <w:t>return again</w:t>
      </w:r>
      <w:proofErr w:type="gramEnd"/>
      <w:r w:rsidR="00320C43">
        <w:rPr>
          <w:lang w:val="en-GB"/>
        </w:rPr>
        <w:t xml:space="preserve"> to take up the charge.</w:t>
      </w:r>
    </w:p>
    <w:p w14:paraId="36A35A7A" w14:textId="39FF7C1E" w:rsidR="000F0B7C" w:rsidRDefault="000F0B7C" w:rsidP="00263E2B">
      <w:pPr>
        <w:rPr>
          <w:lang w:val="en-GB"/>
        </w:rPr>
      </w:pPr>
    </w:p>
    <w:p w14:paraId="5AA1A15A" w14:textId="6C132C9C" w:rsidR="00263E2B" w:rsidRPr="00420444" w:rsidRDefault="00263E2B" w:rsidP="00263E2B">
      <w:pPr>
        <w:rPr>
          <w:lang w:val="en-GB"/>
        </w:rPr>
      </w:pPr>
      <w:r w:rsidRPr="00420444">
        <w:rPr>
          <w:lang w:val="en-GB"/>
        </w:rPr>
        <w:t>His mother is soft-spoken and firm and proffers Sidon her bangle and seven dates in a pouch. She kisses his hands and bids him remember his people.</w:t>
      </w:r>
    </w:p>
    <w:p w14:paraId="05B7CFDE" w14:textId="77777777" w:rsidR="00263E2B" w:rsidRPr="00420444" w:rsidRDefault="00263E2B" w:rsidP="00263E2B">
      <w:pPr>
        <w:rPr>
          <w:lang w:val="en-GB"/>
        </w:rPr>
      </w:pPr>
    </w:p>
    <w:p w14:paraId="73E5C9CD" w14:textId="02B3EDBB" w:rsidR="00420444" w:rsidRPr="00420444" w:rsidRDefault="00263E2B" w:rsidP="003A7E3B">
      <w:pPr>
        <w:pStyle w:val="Dialogue"/>
        <w:rPr>
          <w:lang w:val="en-GB"/>
        </w:rPr>
      </w:pPr>
      <w:r w:rsidRPr="00420444">
        <w:rPr>
          <w:lang w:val="en-GB"/>
        </w:rPr>
        <w:t>“In the year of your birth I dreamed that you would be the sword of His justice. May your dealings be fair, and judgement wise.”</w:t>
      </w:r>
    </w:p>
    <w:p w14:paraId="0F571392" w14:textId="4E919D27" w:rsidR="00420444" w:rsidRPr="00420444" w:rsidRDefault="00420444" w:rsidP="00420444">
      <w:pPr>
        <w:rPr>
          <w:lang w:val="en-GB"/>
        </w:rPr>
      </w:pPr>
      <w:proofErr w:type="spellStart"/>
      <w:r w:rsidRPr="00420444">
        <w:rPr>
          <w:lang w:val="en-GB"/>
        </w:rPr>
        <w:t>Sidonis</w:t>
      </w:r>
      <w:proofErr w:type="spellEnd"/>
      <w:r w:rsidRPr="00420444">
        <w:rPr>
          <w:lang w:val="en-GB"/>
        </w:rPr>
        <w:t>, his cousin, and two friends together part from the tribe, riding together with a caravan on the first moon after the wedding.</w:t>
      </w:r>
    </w:p>
    <w:p w14:paraId="1849FCEF" w14:textId="4346D382" w:rsidR="00420444" w:rsidRPr="00420444" w:rsidRDefault="00420444" w:rsidP="00420444">
      <w:pPr>
        <w:rPr>
          <w:lang w:val="en-GB"/>
        </w:rPr>
      </w:pPr>
      <w:r w:rsidRPr="00420444">
        <w:rPr>
          <w:lang w:val="en-GB"/>
        </w:rPr>
        <w:t>Father is saddened but benevolent in feeding the desire of his son’s wandering spirit.</w:t>
      </w:r>
    </w:p>
    <w:p w14:paraId="69790AAE" w14:textId="77777777" w:rsidR="00420444" w:rsidRPr="00420444" w:rsidRDefault="00420444" w:rsidP="00420444">
      <w:pPr>
        <w:rPr>
          <w:lang w:val="en-GB"/>
        </w:rPr>
      </w:pPr>
      <w:r w:rsidRPr="00420444">
        <w:rPr>
          <w:lang w:val="en-GB"/>
        </w:rPr>
        <w:t>He swears to his father,</w:t>
      </w:r>
    </w:p>
    <w:p w14:paraId="5ACE9D7D" w14:textId="2D385DF3" w:rsidR="00420444" w:rsidRPr="00420444" w:rsidRDefault="00046768" w:rsidP="00046768">
      <w:pPr>
        <w:pStyle w:val="Dialogue"/>
        <w:rPr>
          <w:lang w:val="en-GB"/>
        </w:rPr>
      </w:pPr>
      <w:r w:rsidRPr="00420444">
        <w:rPr>
          <w:lang w:val="en-GB"/>
        </w:rPr>
        <w:t>“I swear to uphold the honour of my nation, the dignity of my father’s name, and the Laws of God whom I hold in remembrance in all my actions.”</w:t>
      </w:r>
    </w:p>
    <w:p w14:paraId="437CAA03" w14:textId="77777777" w:rsidR="00420444" w:rsidRPr="00420444" w:rsidRDefault="00420444" w:rsidP="00420444">
      <w:pPr>
        <w:rPr>
          <w:lang w:val="en-GB"/>
        </w:rPr>
      </w:pPr>
      <w:r w:rsidRPr="00420444">
        <w:rPr>
          <w:lang w:val="en-GB"/>
        </w:rPr>
        <w:t>The caravan is small. They ride for many nights.</w:t>
      </w:r>
    </w:p>
    <w:p w14:paraId="4670FDF5" w14:textId="77777777" w:rsidR="00420444" w:rsidRPr="00420444" w:rsidRDefault="00420444" w:rsidP="00420444">
      <w:pPr>
        <w:rPr>
          <w:lang w:val="en-GB"/>
        </w:rPr>
      </w:pPr>
      <w:r w:rsidRPr="00420444">
        <w:rPr>
          <w:lang w:val="en-GB"/>
        </w:rPr>
        <w:t>His cousin expresses his wonder on the beauty of women abroad after catching a glimpse of the caravan guard’s daughter one night.</w:t>
      </w:r>
    </w:p>
    <w:p w14:paraId="409BF595" w14:textId="7F9E1FE1" w:rsidR="00420444" w:rsidRPr="00420444" w:rsidRDefault="00420444" w:rsidP="00420444">
      <w:pPr>
        <w:rPr>
          <w:lang w:val="en-GB"/>
        </w:rPr>
      </w:pPr>
      <w:r w:rsidRPr="00420444">
        <w:rPr>
          <w:lang w:val="en-GB"/>
        </w:rPr>
        <w:t>Further west lay the wastes where the ancient tribes had built great towers and gardens in the forests. They had been a multitudinous and passionate people. Their passion lay in their enmities and pursuits of delights in the face of overwhelming hardships. That is how their nation fell.</w:t>
      </w:r>
    </w:p>
    <w:p w14:paraId="3A2938EF" w14:textId="77777777" w:rsidR="00420444" w:rsidRPr="00420444" w:rsidRDefault="00420444" w:rsidP="00420444">
      <w:pPr>
        <w:rPr>
          <w:lang w:val="en-GB"/>
        </w:rPr>
      </w:pPr>
      <w:r w:rsidRPr="00420444">
        <w:rPr>
          <w:lang w:val="en-GB"/>
        </w:rPr>
        <w:t>They come across a village in ruin. There is no water. The elders had a dispute with a neighbouring tribe, who pillaged a water purifier that was rightfully theirs.</w:t>
      </w:r>
    </w:p>
    <w:p w14:paraId="1A896E66" w14:textId="77777777" w:rsidR="00420444" w:rsidRPr="00F8728D" w:rsidRDefault="00420444" w:rsidP="00F8728D">
      <w:pPr>
        <w:rPr>
          <w:lang w:val="en-GB"/>
        </w:rPr>
      </w:pPr>
    </w:p>
    <w:p w14:paraId="78C1F6A5" w14:textId="77777777" w:rsidR="005408F6" w:rsidRPr="00582DBC" w:rsidRDefault="002A38B8" w:rsidP="00E57E78">
      <w:pPr>
        <w:pStyle w:val="SCENEHEADING"/>
        <w:rPr>
          <w:lang w:val="en-GB"/>
        </w:rPr>
      </w:pPr>
      <w:r w:rsidRPr="00582DBC">
        <w:rPr>
          <w:lang w:val="en-GB"/>
        </w:rPr>
        <w:t>int. private quarters - day</w:t>
      </w:r>
    </w:p>
    <w:p w14:paraId="44200902" w14:textId="77777777" w:rsidR="005408F6" w:rsidRPr="00582DBC" w:rsidRDefault="002A38B8" w:rsidP="002A38B8">
      <w:pPr>
        <w:rPr>
          <w:lang w:val="en-GB"/>
        </w:rPr>
      </w:pPr>
      <w:r w:rsidRPr="00582DBC">
        <w:rPr>
          <w:lang w:val="en-GB"/>
        </w:rPr>
        <w:t xml:space="preserve">A </w:t>
      </w:r>
      <w:r w:rsidR="0099752C" w:rsidRPr="00582DBC">
        <w:rPr>
          <w:lang w:val="en-GB"/>
        </w:rPr>
        <w:t xml:space="preserve">ROBED </w:t>
      </w:r>
      <w:r w:rsidR="00DC23CF" w:rsidRPr="00582DBC">
        <w:rPr>
          <w:lang w:val="en-GB"/>
        </w:rPr>
        <w:t>MAN</w:t>
      </w:r>
      <w:r w:rsidR="0099752C" w:rsidRPr="00582DBC">
        <w:rPr>
          <w:lang w:val="en-GB"/>
        </w:rPr>
        <w:t xml:space="preserve"> </w:t>
      </w:r>
      <w:r w:rsidRPr="00582DBC">
        <w:rPr>
          <w:lang w:val="en-GB"/>
        </w:rPr>
        <w:t xml:space="preserve">prostrates in </w:t>
      </w:r>
      <w:r w:rsidR="00BB729D" w:rsidRPr="00582DBC">
        <w:rPr>
          <w:lang w:val="en-GB"/>
        </w:rPr>
        <w:t xml:space="preserve">the dark. His QUARTERS are </w:t>
      </w:r>
      <w:r w:rsidR="002F7526" w:rsidRPr="00582DBC">
        <w:rPr>
          <w:lang w:val="en-GB"/>
        </w:rPr>
        <w:t xml:space="preserve">furnished </w:t>
      </w:r>
      <w:r w:rsidR="00BB729D" w:rsidRPr="00582DBC">
        <w:rPr>
          <w:lang w:val="en-GB"/>
        </w:rPr>
        <w:t>simply</w:t>
      </w:r>
      <w:r w:rsidRPr="00582DBC">
        <w:rPr>
          <w:lang w:val="en-GB"/>
        </w:rPr>
        <w:t>. He sits up, clearly in prayer. His face is partially illuminated by light seeping in from the window.</w:t>
      </w:r>
    </w:p>
    <w:p w14:paraId="1C066F51" w14:textId="77777777" w:rsidR="00A04E10" w:rsidRPr="00582DBC" w:rsidRDefault="002A38B8" w:rsidP="00E57E78">
      <w:pPr>
        <w:pStyle w:val="CHARACTER"/>
        <w:rPr>
          <w:lang w:val="en-GB"/>
        </w:rPr>
      </w:pPr>
      <w:r w:rsidRPr="00582DBC">
        <w:rPr>
          <w:lang w:val="en-GB"/>
        </w:rPr>
        <w:t xml:space="preserve">robed </w:t>
      </w:r>
      <w:r w:rsidR="00DC23CF" w:rsidRPr="00582DBC">
        <w:rPr>
          <w:lang w:val="en-GB"/>
        </w:rPr>
        <w:t>MAN</w:t>
      </w:r>
    </w:p>
    <w:p w14:paraId="3DE924E2" w14:textId="77777777" w:rsidR="002A38B8" w:rsidRPr="00582DBC" w:rsidRDefault="002A38B8" w:rsidP="002A38B8">
      <w:pPr>
        <w:pStyle w:val="Dialogue"/>
        <w:rPr>
          <w:lang w:val="en-GB"/>
        </w:rPr>
      </w:pPr>
      <w:r w:rsidRPr="00582DBC">
        <w:rPr>
          <w:lang w:val="en-GB"/>
        </w:rPr>
        <w:t xml:space="preserve">O </w:t>
      </w:r>
      <w:r w:rsidR="00074C4A" w:rsidRPr="00582DBC">
        <w:rPr>
          <w:lang w:val="en-GB"/>
        </w:rPr>
        <w:t>C</w:t>
      </w:r>
      <w:r w:rsidR="00DF07D3" w:rsidRPr="00582DBC">
        <w:rPr>
          <w:lang w:val="en-GB"/>
        </w:rPr>
        <w:t>reator</w:t>
      </w:r>
      <w:r w:rsidRPr="00582DBC">
        <w:rPr>
          <w:lang w:val="en-GB"/>
        </w:rPr>
        <w:t>!</w:t>
      </w:r>
    </w:p>
    <w:p w14:paraId="3438BD41" w14:textId="77777777" w:rsidR="002A38B8" w:rsidRPr="00582DBC" w:rsidRDefault="002A38B8" w:rsidP="002A38B8">
      <w:pPr>
        <w:pStyle w:val="Dialogue"/>
        <w:rPr>
          <w:lang w:val="en-GB"/>
        </w:rPr>
      </w:pPr>
      <w:r w:rsidRPr="00582DBC">
        <w:rPr>
          <w:lang w:val="en-GB"/>
        </w:rPr>
        <w:t>Long-suffering may my patience be for mankind.</w:t>
      </w:r>
    </w:p>
    <w:p w14:paraId="7FC14791" w14:textId="77777777" w:rsidR="002A38B8" w:rsidRPr="00582DBC" w:rsidRDefault="002A38B8" w:rsidP="002A38B8">
      <w:pPr>
        <w:pStyle w:val="Dialogue"/>
        <w:rPr>
          <w:lang w:val="en-GB"/>
        </w:rPr>
      </w:pPr>
      <w:r w:rsidRPr="00582DBC">
        <w:rPr>
          <w:lang w:val="en-GB"/>
        </w:rPr>
        <w:t>For we know nothing of this paltry world; not of our births, nor of our deaths.</w:t>
      </w:r>
    </w:p>
    <w:p w14:paraId="34E38787" w14:textId="77777777" w:rsidR="002A38B8" w:rsidRPr="00582DBC" w:rsidRDefault="002A38B8" w:rsidP="002A38B8">
      <w:pPr>
        <w:pStyle w:val="Dialogue"/>
        <w:rPr>
          <w:lang w:val="en-GB"/>
        </w:rPr>
      </w:pPr>
      <w:r w:rsidRPr="00582DBC">
        <w:rPr>
          <w:lang w:val="en-GB"/>
        </w:rPr>
        <w:t>Yet we walk the lands with such ambition.</w:t>
      </w:r>
    </w:p>
    <w:p w14:paraId="17D317A5" w14:textId="77777777" w:rsidR="002A38B8" w:rsidRPr="00582DBC" w:rsidRDefault="002A38B8" w:rsidP="002A38B8">
      <w:pPr>
        <w:pStyle w:val="Dialogue"/>
        <w:rPr>
          <w:lang w:val="en-GB"/>
        </w:rPr>
      </w:pPr>
      <w:r w:rsidRPr="00582DBC">
        <w:rPr>
          <w:lang w:val="en-GB"/>
        </w:rPr>
        <w:t>Forgive me my Creator, give me strength. Such strength with which no nation before ours has been blessed, nor any nation after ours shall ever know.</w:t>
      </w:r>
    </w:p>
    <w:p w14:paraId="183EC101" w14:textId="77777777" w:rsidR="002A38B8" w:rsidRPr="00582DBC" w:rsidRDefault="002A38B8" w:rsidP="002A38B8">
      <w:pPr>
        <w:pStyle w:val="Dialogue"/>
        <w:rPr>
          <w:lang w:val="en-GB"/>
        </w:rPr>
      </w:pPr>
      <w:r w:rsidRPr="00582DBC">
        <w:rPr>
          <w:lang w:val="en-GB"/>
        </w:rPr>
        <w:t>May I frustrate their intrigues and spread the Truth in your Name.</w:t>
      </w:r>
    </w:p>
    <w:p w14:paraId="3A7EEF59" w14:textId="77777777" w:rsidR="002A38B8" w:rsidRPr="00582DBC" w:rsidRDefault="002A38B8" w:rsidP="002A38B8">
      <w:pPr>
        <w:rPr>
          <w:lang w:val="en-GB"/>
        </w:rPr>
      </w:pPr>
      <w:r w:rsidRPr="00582DBC">
        <w:rPr>
          <w:lang w:val="en-GB"/>
        </w:rPr>
        <w:t>He rises with grace. Perspiration slicks his brow. Solemnity is etched into every wrinkle on his face. The hairs of his beard are greyer than once they were.</w:t>
      </w:r>
    </w:p>
    <w:p w14:paraId="32B0F4B6" w14:textId="77777777" w:rsidR="00A240BF" w:rsidRPr="00582DBC" w:rsidRDefault="00137222" w:rsidP="00A240BF">
      <w:pPr>
        <w:pStyle w:val="SCENEHEADING"/>
        <w:rPr>
          <w:lang w:val="en-GB"/>
        </w:rPr>
      </w:pPr>
      <w:r w:rsidRPr="00582DBC">
        <w:rPr>
          <w:lang w:val="en-GB"/>
        </w:rPr>
        <w:t>throneroom</w:t>
      </w:r>
    </w:p>
    <w:p w14:paraId="49A8B99E" w14:textId="77777777" w:rsidR="00DC23CF" w:rsidRPr="00582DBC" w:rsidRDefault="00DC23CF" w:rsidP="002A38B8">
      <w:pPr>
        <w:rPr>
          <w:lang w:val="en-GB"/>
        </w:rPr>
      </w:pPr>
      <w:r w:rsidRPr="00582DBC">
        <w:rPr>
          <w:lang w:val="en-GB"/>
        </w:rPr>
        <w:t>The ROBED MAN</w:t>
      </w:r>
      <w:r w:rsidR="006316AE" w:rsidRPr="00582DBC">
        <w:rPr>
          <w:lang w:val="en-GB"/>
        </w:rPr>
        <w:t xml:space="preserve"> opens the door of his humble </w:t>
      </w:r>
      <w:r w:rsidR="00385B81" w:rsidRPr="00582DBC">
        <w:rPr>
          <w:lang w:val="en-GB"/>
        </w:rPr>
        <w:t xml:space="preserve">PRIVATE QUARTERS </w:t>
      </w:r>
      <w:r w:rsidR="006316AE" w:rsidRPr="00582DBC">
        <w:rPr>
          <w:lang w:val="en-GB"/>
        </w:rPr>
        <w:t xml:space="preserve">and enters upon </w:t>
      </w:r>
      <w:r w:rsidR="00A240BF" w:rsidRPr="00582DBC">
        <w:rPr>
          <w:lang w:val="en-GB"/>
        </w:rPr>
        <w:t xml:space="preserve">a THRONEROOM </w:t>
      </w:r>
      <w:r w:rsidR="006316AE" w:rsidRPr="00582DBC">
        <w:rPr>
          <w:lang w:val="en-GB"/>
        </w:rPr>
        <w:t xml:space="preserve">where </w:t>
      </w:r>
      <w:r w:rsidR="00D35717" w:rsidRPr="00582DBC">
        <w:rPr>
          <w:lang w:val="en-GB"/>
        </w:rPr>
        <w:t xml:space="preserve">MINISTERS </w:t>
      </w:r>
      <w:r w:rsidR="006316AE" w:rsidRPr="00582DBC">
        <w:rPr>
          <w:lang w:val="en-GB"/>
        </w:rPr>
        <w:t xml:space="preserve">and </w:t>
      </w:r>
      <w:r w:rsidR="00D35717" w:rsidRPr="00582DBC">
        <w:rPr>
          <w:lang w:val="en-GB"/>
        </w:rPr>
        <w:t xml:space="preserve">GENERALS </w:t>
      </w:r>
      <w:r w:rsidR="006316AE" w:rsidRPr="00582DBC">
        <w:rPr>
          <w:lang w:val="en-GB"/>
        </w:rPr>
        <w:t>await him.</w:t>
      </w:r>
      <w:r w:rsidRPr="00582DBC">
        <w:rPr>
          <w:lang w:val="en-GB"/>
        </w:rPr>
        <w:t xml:space="preserve"> They stand silently </w:t>
      </w:r>
      <w:r w:rsidR="00F079F2" w:rsidRPr="00582DBC">
        <w:rPr>
          <w:lang w:val="en-GB"/>
        </w:rPr>
        <w:t xml:space="preserve">between </w:t>
      </w:r>
      <w:r w:rsidRPr="00582DBC">
        <w:rPr>
          <w:lang w:val="en-GB"/>
        </w:rPr>
        <w:t xml:space="preserve">the </w:t>
      </w:r>
      <w:r w:rsidR="00F079F2" w:rsidRPr="00582DBC">
        <w:rPr>
          <w:lang w:val="en-GB"/>
        </w:rPr>
        <w:t xml:space="preserve">many </w:t>
      </w:r>
      <w:r w:rsidRPr="00582DBC">
        <w:rPr>
          <w:lang w:val="en-GB"/>
        </w:rPr>
        <w:t>pillars</w:t>
      </w:r>
      <w:r w:rsidR="00D60065" w:rsidRPr="00582DBC">
        <w:rPr>
          <w:lang w:val="en-GB"/>
        </w:rPr>
        <w:t xml:space="preserve"> – rows of </w:t>
      </w:r>
      <w:r w:rsidR="00E70AB5" w:rsidRPr="00582DBC">
        <w:rPr>
          <w:lang w:val="en-GB"/>
        </w:rPr>
        <w:t>proud men ordered in rank</w:t>
      </w:r>
      <w:r w:rsidRPr="00582DBC">
        <w:rPr>
          <w:lang w:val="en-GB"/>
        </w:rPr>
        <w:t>. Dawn’s light pierces the windows, painting tall shadows at their feet.</w:t>
      </w:r>
    </w:p>
    <w:p w14:paraId="68E5B185" w14:textId="77777777" w:rsidR="006316AE" w:rsidRPr="00582DBC" w:rsidRDefault="006B018C" w:rsidP="002A38B8">
      <w:pPr>
        <w:rPr>
          <w:lang w:val="en-GB"/>
        </w:rPr>
      </w:pPr>
      <w:r w:rsidRPr="00582DBC">
        <w:rPr>
          <w:lang w:val="en-GB"/>
        </w:rPr>
        <w:t xml:space="preserve">Our </w:t>
      </w:r>
      <w:r w:rsidR="00DC23CF" w:rsidRPr="00582DBC">
        <w:rPr>
          <w:lang w:val="en-GB"/>
        </w:rPr>
        <w:t xml:space="preserve">ROBED MAN </w:t>
      </w:r>
      <w:r w:rsidRPr="00582DBC">
        <w:rPr>
          <w:lang w:val="en-GB"/>
        </w:rPr>
        <w:t xml:space="preserve">is </w:t>
      </w:r>
      <w:r w:rsidR="003839EC" w:rsidRPr="00582DBC">
        <w:rPr>
          <w:lang w:val="en-GB"/>
        </w:rPr>
        <w:t xml:space="preserve">their </w:t>
      </w:r>
      <w:r w:rsidR="00DC23CF" w:rsidRPr="00582DBC">
        <w:rPr>
          <w:lang w:val="en-GB"/>
        </w:rPr>
        <w:t xml:space="preserve">king. He is </w:t>
      </w:r>
      <w:r w:rsidR="003839EC" w:rsidRPr="00582DBC">
        <w:rPr>
          <w:lang w:val="en-GB"/>
        </w:rPr>
        <w:t>SIDONIS RAZ</w:t>
      </w:r>
      <w:r w:rsidR="00640E80" w:rsidRPr="00582DBC">
        <w:rPr>
          <w:lang w:val="en-GB"/>
        </w:rPr>
        <w:t>,</w:t>
      </w:r>
      <w:r w:rsidR="003839EC" w:rsidRPr="00582DBC">
        <w:rPr>
          <w:lang w:val="en-GB"/>
        </w:rPr>
        <w:t xml:space="preserve"> King</w:t>
      </w:r>
      <w:r w:rsidR="00640E80" w:rsidRPr="00582DBC">
        <w:rPr>
          <w:lang w:val="en-GB"/>
        </w:rPr>
        <w:t xml:space="preserve"> of SIDON</w:t>
      </w:r>
      <w:r w:rsidRPr="00582DBC">
        <w:rPr>
          <w:lang w:val="en-GB"/>
        </w:rPr>
        <w:t>.</w:t>
      </w:r>
      <w:r w:rsidR="00141667" w:rsidRPr="00582DBC">
        <w:rPr>
          <w:lang w:val="en-GB"/>
        </w:rPr>
        <w:t xml:space="preserve"> </w:t>
      </w:r>
      <w:r w:rsidR="00427AE3" w:rsidRPr="00582DBC">
        <w:rPr>
          <w:lang w:val="en-GB"/>
        </w:rPr>
        <w:t xml:space="preserve">He walks </w:t>
      </w:r>
      <w:r w:rsidR="00430654" w:rsidRPr="00582DBC">
        <w:rPr>
          <w:lang w:val="en-GB"/>
        </w:rPr>
        <w:t>among them – he is a man who</w:t>
      </w:r>
      <w:r w:rsidR="00534146" w:rsidRPr="00582DBC">
        <w:rPr>
          <w:lang w:val="en-GB"/>
        </w:rPr>
        <w:t xml:space="preserve"> </w:t>
      </w:r>
      <w:r w:rsidR="00430654" w:rsidRPr="00582DBC">
        <w:rPr>
          <w:lang w:val="en-GB"/>
        </w:rPr>
        <w:t>favours neither throne nor pulpit.</w:t>
      </w:r>
      <w:r w:rsidR="00534146" w:rsidRPr="00582DBC">
        <w:rPr>
          <w:lang w:val="en-GB"/>
        </w:rPr>
        <w:t xml:space="preserve"> </w:t>
      </w:r>
      <w:r w:rsidR="00141667" w:rsidRPr="00582DBC">
        <w:rPr>
          <w:lang w:val="en-GB"/>
        </w:rPr>
        <w:t xml:space="preserve">The eldest </w:t>
      </w:r>
      <w:r w:rsidR="00640E80" w:rsidRPr="00582DBC">
        <w:rPr>
          <w:lang w:val="en-GB"/>
        </w:rPr>
        <w:t xml:space="preserve">and wisest of his </w:t>
      </w:r>
      <w:r w:rsidR="00D35717" w:rsidRPr="00582DBC">
        <w:rPr>
          <w:lang w:val="en-GB"/>
        </w:rPr>
        <w:t xml:space="preserve">MINISTERS </w:t>
      </w:r>
      <w:r w:rsidR="00141667" w:rsidRPr="00582DBC">
        <w:rPr>
          <w:lang w:val="en-GB"/>
        </w:rPr>
        <w:t>turn</w:t>
      </w:r>
      <w:r w:rsidRPr="00582DBC">
        <w:rPr>
          <w:lang w:val="en-GB"/>
        </w:rPr>
        <w:t>s</w:t>
      </w:r>
      <w:r w:rsidR="00141667" w:rsidRPr="00582DBC">
        <w:rPr>
          <w:lang w:val="en-GB"/>
        </w:rPr>
        <w:t xml:space="preserve"> to </w:t>
      </w:r>
      <w:r w:rsidRPr="00582DBC">
        <w:rPr>
          <w:lang w:val="en-GB"/>
        </w:rPr>
        <w:t>him</w:t>
      </w:r>
      <w:r w:rsidR="00141667" w:rsidRPr="00582DBC">
        <w:rPr>
          <w:lang w:val="en-GB"/>
        </w:rPr>
        <w:t>.</w:t>
      </w:r>
    </w:p>
    <w:p w14:paraId="4ED83453" w14:textId="77777777" w:rsidR="00B72103" w:rsidRPr="00582DBC" w:rsidRDefault="00137AA7" w:rsidP="00B72103">
      <w:pPr>
        <w:pStyle w:val="CHARACTER"/>
        <w:rPr>
          <w:lang w:val="en-GB"/>
        </w:rPr>
      </w:pPr>
      <w:r w:rsidRPr="00582DBC">
        <w:rPr>
          <w:lang w:val="en-GB"/>
        </w:rPr>
        <w:t>V</w:t>
      </w:r>
      <w:r w:rsidR="006B018C" w:rsidRPr="00582DBC">
        <w:rPr>
          <w:lang w:val="en-GB"/>
        </w:rPr>
        <w:t>AZIR-E Azam</w:t>
      </w:r>
    </w:p>
    <w:p w14:paraId="575C3B67" w14:textId="77777777" w:rsidR="00B72103" w:rsidRPr="00582DBC" w:rsidRDefault="006B018C" w:rsidP="00B72103">
      <w:pPr>
        <w:pStyle w:val="Dialogue"/>
        <w:rPr>
          <w:lang w:val="en-GB"/>
        </w:rPr>
      </w:pPr>
      <w:r w:rsidRPr="00582DBC">
        <w:rPr>
          <w:lang w:val="en-GB"/>
        </w:rPr>
        <w:t>Peace be upon you, your majesty.</w:t>
      </w:r>
    </w:p>
    <w:p w14:paraId="085FC3CD" w14:textId="77777777" w:rsidR="00B72103" w:rsidRPr="00582DBC" w:rsidRDefault="00DC23CF" w:rsidP="00B72103">
      <w:pPr>
        <w:pStyle w:val="CHARACTER"/>
        <w:rPr>
          <w:lang w:val="en-GB"/>
        </w:rPr>
      </w:pPr>
      <w:r w:rsidRPr="00582DBC">
        <w:rPr>
          <w:lang w:val="en-GB"/>
        </w:rPr>
        <w:t>sidonis raz</w:t>
      </w:r>
    </w:p>
    <w:p w14:paraId="5CE739BB" w14:textId="77777777" w:rsidR="00B72103" w:rsidRPr="00582DBC" w:rsidRDefault="00016682" w:rsidP="00B72103">
      <w:pPr>
        <w:pStyle w:val="Dialogue"/>
        <w:rPr>
          <w:lang w:val="en-GB"/>
        </w:rPr>
      </w:pPr>
      <w:r w:rsidRPr="00582DBC">
        <w:rPr>
          <w:lang w:val="en-GB"/>
        </w:rPr>
        <w:t>And upon you all, peace.</w:t>
      </w:r>
    </w:p>
    <w:p w14:paraId="2D9EA5DC" w14:textId="77777777" w:rsidR="00B72103" w:rsidRPr="00582DBC" w:rsidRDefault="00137AA7" w:rsidP="00B72103">
      <w:pPr>
        <w:pStyle w:val="CHARACTER"/>
        <w:rPr>
          <w:lang w:val="en-GB"/>
        </w:rPr>
      </w:pPr>
      <w:r w:rsidRPr="00582DBC">
        <w:rPr>
          <w:lang w:val="en-GB"/>
        </w:rPr>
        <w:t>V</w:t>
      </w:r>
      <w:r w:rsidR="00016682" w:rsidRPr="00582DBC">
        <w:rPr>
          <w:lang w:val="en-GB"/>
        </w:rPr>
        <w:t>azir-e azam</w:t>
      </w:r>
    </w:p>
    <w:p w14:paraId="3A4DA41E" w14:textId="77777777" w:rsidR="00B72103" w:rsidRPr="00582DBC" w:rsidRDefault="00016682" w:rsidP="00B72103">
      <w:pPr>
        <w:pStyle w:val="Dialogue"/>
        <w:rPr>
          <w:lang w:val="en-GB"/>
        </w:rPr>
      </w:pPr>
      <w:r w:rsidRPr="00582DBC">
        <w:rPr>
          <w:lang w:val="en-GB"/>
        </w:rPr>
        <w:t>We are gathered today at your command. Our diligence be rewarded with your wisdom.</w:t>
      </w:r>
    </w:p>
    <w:p w14:paraId="4F9DD968" w14:textId="77777777" w:rsidR="00B72103" w:rsidRPr="00582DBC" w:rsidRDefault="000053F2" w:rsidP="00B72103">
      <w:pPr>
        <w:pStyle w:val="CHARACTER"/>
        <w:rPr>
          <w:lang w:val="en-GB"/>
        </w:rPr>
      </w:pPr>
      <w:r w:rsidRPr="00582DBC">
        <w:rPr>
          <w:lang w:val="en-GB"/>
        </w:rPr>
        <w:t>sidonis raz</w:t>
      </w:r>
    </w:p>
    <w:p w14:paraId="75AA41B2" w14:textId="77777777" w:rsidR="000053F2" w:rsidRPr="00582DBC" w:rsidRDefault="000053F2" w:rsidP="000053F2">
      <w:pPr>
        <w:pStyle w:val="Dialogue"/>
        <w:rPr>
          <w:lang w:val="en-GB"/>
        </w:rPr>
      </w:pPr>
      <w:r w:rsidRPr="00582DBC">
        <w:rPr>
          <w:lang w:val="en-GB"/>
        </w:rPr>
        <w:t xml:space="preserve">There are those among my generals today who will remember the matter </w:t>
      </w:r>
      <w:r w:rsidR="00823E78" w:rsidRPr="00582DBC">
        <w:rPr>
          <w:lang w:val="en-GB"/>
        </w:rPr>
        <w:t>of my summons</w:t>
      </w:r>
      <w:r w:rsidRPr="00582DBC">
        <w:rPr>
          <w:lang w:val="en-GB"/>
        </w:rPr>
        <w:t>.</w:t>
      </w:r>
    </w:p>
    <w:p w14:paraId="1FA73E7B" w14:textId="77777777" w:rsidR="000053F2" w:rsidRPr="00582DBC" w:rsidRDefault="000053F2" w:rsidP="000053F2">
      <w:pPr>
        <w:pStyle w:val="Dialogue"/>
        <w:rPr>
          <w:lang w:val="en-GB"/>
        </w:rPr>
      </w:pPr>
      <w:r w:rsidRPr="00582DBC">
        <w:rPr>
          <w:lang w:val="en-GB"/>
        </w:rPr>
        <w:t xml:space="preserve">For those who </w:t>
      </w:r>
      <w:r w:rsidR="00EC114F" w:rsidRPr="00582DBC">
        <w:rPr>
          <w:lang w:val="en-GB"/>
        </w:rPr>
        <w:t>did not stand shoulder to shoulder</w:t>
      </w:r>
      <w:r w:rsidRPr="00582DBC">
        <w:rPr>
          <w:lang w:val="en-GB"/>
        </w:rPr>
        <w:t xml:space="preserve">, let it suffice that signs of the coming temptations were </w:t>
      </w:r>
      <w:r w:rsidR="004C3A08" w:rsidRPr="00582DBC">
        <w:rPr>
          <w:lang w:val="en-GB"/>
        </w:rPr>
        <w:t xml:space="preserve">revealed </w:t>
      </w:r>
      <w:r w:rsidRPr="00582DBC">
        <w:rPr>
          <w:lang w:val="en-GB"/>
        </w:rPr>
        <w:t>to me.</w:t>
      </w:r>
    </w:p>
    <w:p w14:paraId="6E14AF0D" w14:textId="77777777" w:rsidR="00FD7A68" w:rsidRPr="00582DBC" w:rsidRDefault="00FD7A68" w:rsidP="00FD7A68">
      <w:pPr>
        <w:pStyle w:val="Parenthetical"/>
        <w:rPr>
          <w:lang w:val="en-GB"/>
        </w:rPr>
      </w:pPr>
      <w:r w:rsidRPr="00582DBC">
        <w:rPr>
          <w:lang w:val="en-GB"/>
        </w:rPr>
        <w:t xml:space="preserve">(with </w:t>
      </w:r>
      <w:r w:rsidR="00EE3CD0" w:rsidRPr="00582DBC">
        <w:rPr>
          <w:lang w:val="en-GB"/>
        </w:rPr>
        <w:t xml:space="preserve">grave </w:t>
      </w:r>
      <w:r w:rsidRPr="00582DBC">
        <w:rPr>
          <w:lang w:val="en-GB"/>
        </w:rPr>
        <w:t>conviction)</w:t>
      </w:r>
    </w:p>
    <w:p w14:paraId="2A8C72AC" w14:textId="77777777" w:rsidR="000053F2" w:rsidRPr="00582DBC" w:rsidRDefault="000053F2" w:rsidP="000053F2">
      <w:pPr>
        <w:pStyle w:val="Dialogue"/>
        <w:rPr>
          <w:lang w:val="en-GB"/>
        </w:rPr>
      </w:pPr>
      <w:proofErr w:type="gramStart"/>
      <w:r w:rsidRPr="00582DBC">
        <w:rPr>
          <w:lang w:val="en-GB"/>
        </w:rPr>
        <w:t>Have fear</w:t>
      </w:r>
      <w:proofErr w:type="gramEnd"/>
      <w:r w:rsidRPr="00582DBC">
        <w:rPr>
          <w:lang w:val="en-GB"/>
        </w:rPr>
        <w:t xml:space="preserve">! An </w:t>
      </w:r>
      <w:r w:rsidR="001D7784" w:rsidRPr="00582DBC">
        <w:rPr>
          <w:lang w:val="en-GB"/>
        </w:rPr>
        <w:t>a</w:t>
      </w:r>
      <w:r w:rsidRPr="00582DBC">
        <w:rPr>
          <w:lang w:val="en-GB"/>
        </w:rPr>
        <w:t xml:space="preserve">ge is upon us where the affairs of the first men are insignificant </w:t>
      </w:r>
      <w:r w:rsidR="00F95E46" w:rsidRPr="00582DBC">
        <w:rPr>
          <w:lang w:val="en-GB"/>
        </w:rPr>
        <w:t xml:space="preserve">in </w:t>
      </w:r>
      <w:r w:rsidRPr="00582DBC">
        <w:rPr>
          <w:lang w:val="en-GB"/>
        </w:rPr>
        <w:t xml:space="preserve">the </w:t>
      </w:r>
      <w:r w:rsidR="00F95E46" w:rsidRPr="00582DBC">
        <w:rPr>
          <w:lang w:val="en-GB"/>
        </w:rPr>
        <w:t xml:space="preserve">face of our </w:t>
      </w:r>
      <w:r w:rsidRPr="00582DBC">
        <w:rPr>
          <w:lang w:val="en-GB"/>
        </w:rPr>
        <w:t>coming end.</w:t>
      </w:r>
    </w:p>
    <w:p w14:paraId="6917E827" w14:textId="77777777" w:rsidR="00E71DD7" w:rsidRPr="00582DBC" w:rsidRDefault="00E71DD7" w:rsidP="00E71DD7">
      <w:pPr>
        <w:rPr>
          <w:lang w:val="en-GB"/>
        </w:rPr>
      </w:pPr>
      <w:r w:rsidRPr="00582DBC">
        <w:rPr>
          <w:lang w:val="en-GB"/>
        </w:rPr>
        <w:t>Glances are shared among this counsel at the king’s mysterious proclamation.</w:t>
      </w:r>
    </w:p>
    <w:p w14:paraId="55321ECC" w14:textId="77777777" w:rsidR="00E71DD7" w:rsidRPr="00582DBC" w:rsidRDefault="00E71DD7" w:rsidP="00E71DD7">
      <w:pPr>
        <w:pStyle w:val="CHARACTER"/>
        <w:rPr>
          <w:lang w:val="en-GB"/>
        </w:rPr>
      </w:pPr>
      <w:r w:rsidRPr="00582DBC">
        <w:rPr>
          <w:lang w:val="en-GB"/>
        </w:rPr>
        <w:t>SIDONIS RAZ</w:t>
      </w:r>
    </w:p>
    <w:p w14:paraId="7ED450E5" w14:textId="77777777" w:rsidR="00B72103" w:rsidRPr="00582DBC" w:rsidRDefault="000053F2" w:rsidP="000053F2">
      <w:pPr>
        <w:pStyle w:val="Dialogue"/>
        <w:rPr>
          <w:lang w:val="en-GB"/>
        </w:rPr>
      </w:pPr>
      <w:r w:rsidRPr="00582DBC">
        <w:rPr>
          <w:lang w:val="en-GB"/>
        </w:rPr>
        <w:t xml:space="preserve">Last night, I was shown that the </w:t>
      </w:r>
      <w:r w:rsidR="004267AB" w:rsidRPr="00582DBC">
        <w:rPr>
          <w:lang w:val="en-GB"/>
        </w:rPr>
        <w:t xml:space="preserve">COPPER WALL </w:t>
      </w:r>
      <w:r w:rsidRPr="00582DBC">
        <w:rPr>
          <w:lang w:val="en-GB"/>
        </w:rPr>
        <w:t>had been torn down.</w:t>
      </w:r>
    </w:p>
    <w:p w14:paraId="32306AC3" w14:textId="77777777" w:rsidR="00A04E10" w:rsidRPr="00582DBC" w:rsidRDefault="00F84F53" w:rsidP="00F84F53">
      <w:pPr>
        <w:pStyle w:val="TRANSOUT"/>
        <w:rPr>
          <w:lang w:val="en-GB"/>
        </w:rPr>
      </w:pPr>
      <w:r w:rsidRPr="00582DBC">
        <w:rPr>
          <w:lang w:val="en-GB"/>
        </w:rPr>
        <w:t>FLASHBACK TO:</w:t>
      </w:r>
    </w:p>
    <w:p w14:paraId="067C8134" w14:textId="77777777" w:rsidR="008E7A93" w:rsidRPr="00582DBC" w:rsidRDefault="008E7A93" w:rsidP="008E7A93">
      <w:pPr>
        <w:pStyle w:val="SCENEHEADING"/>
        <w:rPr>
          <w:lang w:val="en-GB"/>
        </w:rPr>
      </w:pPr>
      <w:r w:rsidRPr="00582DBC">
        <w:rPr>
          <w:lang w:val="en-GB"/>
        </w:rPr>
        <w:t>ext. beach – day</w:t>
      </w:r>
    </w:p>
    <w:p w14:paraId="71754A81" w14:textId="77777777" w:rsidR="008E7A93" w:rsidRPr="00582DBC" w:rsidRDefault="008E7A93" w:rsidP="008E7A93">
      <w:pPr>
        <w:rPr>
          <w:lang w:val="en-GB"/>
        </w:rPr>
      </w:pPr>
      <w:r w:rsidRPr="00582DBC">
        <w:rPr>
          <w:lang w:val="en-GB"/>
        </w:rPr>
        <w:t>The GALLEY docks ashore an INLET between MOUNTAINS. Their vessel had been weathered by a month of rough sailing in which they were turned around several times. Provisions on board had grown scant.</w:t>
      </w:r>
    </w:p>
    <w:p w14:paraId="3BB833EB" w14:textId="77777777" w:rsidR="00E11956" w:rsidRPr="00582DBC" w:rsidRDefault="008E7A93" w:rsidP="008E7A93">
      <w:pPr>
        <w:rPr>
          <w:lang w:val="en-GB"/>
        </w:rPr>
      </w:pPr>
      <w:r w:rsidRPr="00582DBC">
        <w:rPr>
          <w:lang w:val="en-GB"/>
        </w:rPr>
        <w:t xml:space="preserve">Towering above the </w:t>
      </w:r>
      <w:r w:rsidR="00A47D27" w:rsidRPr="00582DBC">
        <w:rPr>
          <w:lang w:val="en-GB"/>
        </w:rPr>
        <w:t xml:space="preserve">BEACH </w:t>
      </w:r>
      <w:r w:rsidRPr="00582DBC">
        <w:rPr>
          <w:lang w:val="en-GB"/>
        </w:rPr>
        <w:t xml:space="preserve">is a </w:t>
      </w:r>
      <w:r w:rsidR="00A47D27" w:rsidRPr="00582DBC">
        <w:rPr>
          <w:lang w:val="en-GB"/>
        </w:rPr>
        <w:t>STONE MONASTERY</w:t>
      </w:r>
      <w:r w:rsidRPr="00582DBC">
        <w:rPr>
          <w:lang w:val="en-GB"/>
        </w:rPr>
        <w:t xml:space="preserve">. Flies gather around beached fish. </w:t>
      </w:r>
      <w:r w:rsidR="00A47D27" w:rsidRPr="00582DBC">
        <w:rPr>
          <w:lang w:val="en-GB"/>
        </w:rPr>
        <w:t xml:space="preserve">SIDONIS RAZ </w:t>
      </w:r>
      <w:r w:rsidRPr="00582DBC">
        <w:rPr>
          <w:lang w:val="en-GB"/>
        </w:rPr>
        <w:t xml:space="preserve">descends his </w:t>
      </w:r>
      <w:r w:rsidR="00A47D27" w:rsidRPr="00582DBC">
        <w:rPr>
          <w:lang w:val="en-GB"/>
        </w:rPr>
        <w:t xml:space="preserve">GALLEY </w:t>
      </w:r>
      <w:r w:rsidRPr="00582DBC">
        <w:rPr>
          <w:lang w:val="en-GB"/>
        </w:rPr>
        <w:t xml:space="preserve">with </w:t>
      </w:r>
      <w:r w:rsidR="00A47D27" w:rsidRPr="00582DBC">
        <w:rPr>
          <w:lang w:val="en-GB"/>
        </w:rPr>
        <w:t>a pair of his ranking GENERALS in tow</w:t>
      </w:r>
      <w:r w:rsidRPr="00582DBC">
        <w:rPr>
          <w:lang w:val="en-GB"/>
        </w:rPr>
        <w:t>.</w:t>
      </w:r>
    </w:p>
    <w:p w14:paraId="24AC9E5B" w14:textId="77777777" w:rsidR="008E7A93" w:rsidRPr="00582DBC" w:rsidRDefault="008E7A93" w:rsidP="008E7A93">
      <w:pPr>
        <w:rPr>
          <w:lang w:val="en-GB"/>
        </w:rPr>
      </w:pPr>
      <w:r w:rsidRPr="00582DBC">
        <w:rPr>
          <w:lang w:val="en-GB"/>
        </w:rPr>
        <w:t>The sun-bleached sand is crusty with salt. The air smells rancid. The waves are lifeless in the shallows. There is no wind. This is a bad place.</w:t>
      </w:r>
    </w:p>
    <w:p w14:paraId="0D43D6B0" w14:textId="77777777" w:rsidR="008E7A93" w:rsidRPr="00582DBC" w:rsidRDefault="008E7A93" w:rsidP="008E7A93">
      <w:pPr>
        <w:rPr>
          <w:lang w:val="en-GB"/>
        </w:rPr>
      </w:pPr>
      <w:r w:rsidRPr="00582DBC">
        <w:rPr>
          <w:lang w:val="en-GB"/>
        </w:rPr>
        <w:t xml:space="preserve">They ascend the hill to inspect the </w:t>
      </w:r>
      <w:r w:rsidR="00E11956" w:rsidRPr="00582DBC">
        <w:rPr>
          <w:lang w:val="en-GB"/>
        </w:rPr>
        <w:t xml:space="preserve">STONE MONASTERY </w:t>
      </w:r>
      <w:r w:rsidRPr="00582DBC">
        <w:rPr>
          <w:lang w:val="en-GB"/>
        </w:rPr>
        <w:t xml:space="preserve">seeking </w:t>
      </w:r>
      <w:r w:rsidR="00E11956" w:rsidRPr="00582DBC">
        <w:rPr>
          <w:lang w:val="en-GB"/>
        </w:rPr>
        <w:t>aid</w:t>
      </w:r>
      <w:r w:rsidRPr="00582DBC">
        <w:rPr>
          <w:lang w:val="en-GB"/>
        </w:rPr>
        <w:t>.</w:t>
      </w:r>
    </w:p>
    <w:p w14:paraId="7E8FD84E" w14:textId="77777777" w:rsidR="000818EB" w:rsidRPr="00582DBC" w:rsidRDefault="000818EB" w:rsidP="000818EB">
      <w:pPr>
        <w:pStyle w:val="SCENEHEADING"/>
        <w:rPr>
          <w:lang w:val="en-GB"/>
        </w:rPr>
      </w:pPr>
      <w:r w:rsidRPr="00582DBC">
        <w:rPr>
          <w:lang w:val="en-GB"/>
        </w:rPr>
        <w:t>int. STONE MONASTERY - day</w:t>
      </w:r>
    </w:p>
    <w:p w14:paraId="6F6A1547" w14:textId="77777777" w:rsidR="008E7A93" w:rsidRPr="00582DBC" w:rsidRDefault="008E7A93" w:rsidP="008E7A93">
      <w:pPr>
        <w:rPr>
          <w:lang w:val="en-GB"/>
        </w:rPr>
      </w:pPr>
      <w:r w:rsidRPr="00582DBC">
        <w:rPr>
          <w:lang w:val="en-GB"/>
        </w:rPr>
        <w:t>Inside, it is filthy</w:t>
      </w:r>
      <w:r w:rsidR="00355091" w:rsidRPr="00582DBC">
        <w:rPr>
          <w:lang w:val="en-GB"/>
        </w:rPr>
        <w:t xml:space="preserve"> with detritus</w:t>
      </w:r>
      <w:r w:rsidRPr="00582DBC">
        <w:rPr>
          <w:lang w:val="en-GB"/>
        </w:rPr>
        <w:t xml:space="preserve">. As though untouched since its first construction. There is little light. </w:t>
      </w:r>
      <w:r w:rsidR="00F71E12" w:rsidRPr="00582DBC">
        <w:rPr>
          <w:lang w:val="en-GB"/>
        </w:rPr>
        <w:t>T</w:t>
      </w:r>
      <w:r w:rsidRPr="00582DBC">
        <w:rPr>
          <w:lang w:val="en-GB"/>
        </w:rPr>
        <w:t xml:space="preserve">hey come upon a </w:t>
      </w:r>
      <w:r w:rsidR="00C7478B" w:rsidRPr="00582DBC">
        <w:rPr>
          <w:lang w:val="en-GB"/>
        </w:rPr>
        <w:t>MAN</w:t>
      </w:r>
      <w:r w:rsidRPr="00582DBC">
        <w:rPr>
          <w:lang w:val="en-GB"/>
        </w:rPr>
        <w:t xml:space="preserve"> kneeling in the dark. His body and arms are chained. His feet are shackled. A </w:t>
      </w:r>
      <w:r w:rsidR="00C7478B" w:rsidRPr="00582DBC">
        <w:rPr>
          <w:lang w:val="en-GB"/>
        </w:rPr>
        <w:t xml:space="preserve">COPPER MASK </w:t>
      </w:r>
      <w:r w:rsidRPr="00582DBC">
        <w:rPr>
          <w:lang w:val="en-GB"/>
        </w:rPr>
        <w:t>is clamped on his head.</w:t>
      </w:r>
    </w:p>
    <w:p w14:paraId="53BF4931" w14:textId="77777777" w:rsidR="00B72103" w:rsidRPr="00582DBC" w:rsidRDefault="00D35717" w:rsidP="00B72103">
      <w:pPr>
        <w:pStyle w:val="CHARACTER"/>
        <w:rPr>
          <w:lang w:val="en-GB"/>
        </w:rPr>
      </w:pPr>
      <w:r w:rsidRPr="00582DBC">
        <w:rPr>
          <w:lang w:val="en-GB"/>
        </w:rPr>
        <w:t>sidonis raz</w:t>
      </w:r>
    </w:p>
    <w:p w14:paraId="6C67B524" w14:textId="77777777" w:rsidR="00C6648D" w:rsidRPr="00582DBC" w:rsidRDefault="00D35717" w:rsidP="00C6648D">
      <w:pPr>
        <w:pStyle w:val="Dialogue"/>
        <w:rPr>
          <w:lang w:val="en-GB"/>
        </w:rPr>
      </w:pPr>
      <w:r w:rsidRPr="00582DBC">
        <w:rPr>
          <w:lang w:val="en-GB"/>
        </w:rPr>
        <w:t>Woe unto you, who are you?</w:t>
      </w:r>
    </w:p>
    <w:p w14:paraId="619D05D6" w14:textId="77777777" w:rsidR="00EF0AD0" w:rsidRPr="00582DBC" w:rsidRDefault="00D35717" w:rsidP="00D35717">
      <w:pPr>
        <w:rPr>
          <w:lang w:val="en-GB"/>
        </w:rPr>
      </w:pPr>
      <w:r w:rsidRPr="00582DBC">
        <w:rPr>
          <w:lang w:val="en-GB"/>
        </w:rPr>
        <w:t>The CHAINED MAN raises his head after an age. SIDONIS RAZ remains composed. The GENERALS shrink back somewhat in disgust.</w:t>
      </w:r>
    </w:p>
    <w:p w14:paraId="5FF5C1F9" w14:textId="77777777" w:rsidR="00D35717" w:rsidRPr="00582DBC" w:rsidRDefault="00F64C3F" w:rsidP="00D35717">
      <w:pPr>
        <w:rPr>
          <w:lang w:val="en-GB"/>
        </w:rPr>
      </w:pPr>
      <w:r w:rsidRPr="00582DBC">
        <w:rPr>
          <w:lang w:val="en-GB"/>
        </w:rPr>
        <w:t xml:space="preserve">The figure </w:t>
      </w:r>
      <w:r w:rsidR="00EF0AD0" w:rsidRPr="00582DBC">
        <w:rPr>
          <w:lang w:val="en-GB"/>
        </w:rPr>
        <w:t xml:space="preserve">that at </w:t>
      </w:r>
      <w:r w:rsidR="00D35717" w:rsidRPr="00582DBC">
        <w:rPr>
          <w:lang w:val="en-GB"/>
        </w:rPr>
        <w:t>first seemed quite forlorn, stands up with great effort.</w:t>
      </w:r>
      <w:r w:rsidR="00EF0AD0" w:rsidRPr="00582DBC">
        <w:rPr>
          <w:lang w:val="en-GB"/>
        </w:rPr>
        <w:t xml:space="preserve"> He is nearly a giant - his broad physique imposing</w:t>
      </w:r>
      <w:r w:rsidR="00D35717" w:rsidRPr="00582DBC">
        <w:rPr>
          <w:lang w:val="en-GB"/>
        </w:rPr>
        <w:t xml:space="preserve"> </w:t>
      </w:r>
      <w:r w:rsidR="00EF0AD0" w:rsidRPr="00582DBC">
        <w:rPr>
          <w:lang w:val="en-GB"/>
        </w:rPr>
        <w:t xml:space="preserve">in </w:t>
      </w:r>
      <w:r w:rsidR="00D35717" w:rsidRPr="00582DBC">
        <w:rPr>
          <w:lang w:val="en-GB"/>
        </w:rPr>
        <w:t>the confined space.</w:t>
      </w:r>
    </w:p>
    <w:p w14:paraId="721F687D" w14:textId="77777777" w:rsidR="00B72103" w:rsidRPr="00582DBC" w:rsidRDefault="00685C6D" w:rsidP="00B72103">
      <w:pPr>
        <w:pStyle w:val="CHARACTER"/>
        <w:rPr>
          <w:lang w:val="en-GB"/>
        </w:rPr>
      </w:pPr>
      <w:r w:rsidRPr="00582DBC">
        <w:rPr>
          <w:lang w:val="en-GB"/>
        </w:rPr>
        <w:t>chained man</w:t>
      </w:r>
    </w:p>
    <w:p w14:paraId="39F866FE" w14:textId="77777777" w:rsidR="00685C6D" w:rsidRPr="00582DBC" w:rsidRDefault="00685C6D" w:rsidP="00685C6D">
      <w:pPr>
        <w:pStyle w:val="Dialogue"/>
        <w:rPr>
          <w:lang w:val="en-GB"/>
        </w:rPr>
      </w:pPr>
      <w:r w:rsidRPr="00582DBC">
        <w:rPr>
          <w:lang w:val="en-GB"/>
        </w:rPr>
        <w:t>Who I am does not matter. Soon you will come to know well enough.</w:t>
      </w:r>
    </w:p>
    <w:p w14:paraId="0993E130" w14:textId="77777777" w:rsidR="00B72103" w:rsidRPr="00582DBC" w:rsidRDefault="00685C6D" w:rsidP="00685C6D">
      <w:pPr>
        <w:pStyle w:val="Dialogue"/>
        <w:rPr>
          <w:lang w:val="en-GB"/>
        </w:rPr>
      </w:pPr>
      <w:r w:rsidRPr="00582DBC">
        <w:rPr>
          <w:lang w:val="en-GB"/>
        </w:rPr>
        <w:t>Tell me… who are you?</w:t>
      </w:r>
    </w:p>
    <w:p w14:paraId="0932A9C9" w14:textId="77777777" w:rsidR="00244046" w:rsidRPr="00582DBC" w:rsidRDefault="00244046" w:rsidP="00244046">
      <w:pPr>
        <w:rPr>
          <w:lang w:val="en-GB"/>
        </w:rPr>
      </w:pPr>
      <w:r w:rsidRPr="00582DBC">
        <w:rPr>
          <w:lang w:val="en-GB"/>
        </w:rPr>
        <w:t>The GENERALS are angered by the man's impudence. SIDONIS RAZ ignores them.</w:t>
      </w:r>
    </w:p>
    <w:p w14:paraId="77A83219" w14:textId="77777777" w:rsidR="00B72103" w:rsidRPr="00582DBC" w:rsidRDefault="000E36D0" w:rsidP="00B72103">
      <w:pPr>
        <w:pStyle w:val="CHARACTER"/>
        <w:rPr>
          <w:lang w:val="en-GB"/>
        </w:rPr>
      </w:pPr>
      <w:r w:rsidRPr="00582DBC">
        <w:rPr>
          <w:lang w:val="en-GB"/>
        </w:rPr>
        <w:t>sidonis raz</w:t>
      </w:r>
    </w:p>
    <w:p w14:paraId="0A96DE20" w14:textId="77777777" w:rsidR="00C6648D" w:rsidRPr="00582DBC" w:rsidRDefault="000E36D0" w:rsidP="00C6648D">
      <w:pPr>
        <w:pStyle w:val="Dialogue"/>
        <w:rPr>
          <w:lang w:val="en-GB"/>
        </w:rPr>
      </w:pPr>
      <w:r w:rsidRPr="00582DBC">
        <w:rPr>
          <w:lang w:val="en-GB"/>
        </w:rPr>
        <w:t>We are of SIDON.</w:t>
      </w:r>
    </w:p>
    <w:p w14:paraId="58D41A9C" w14:textId="77777777" w:rsidR="00B72103" w:rsidRPr="00582DBC" w:rsidRDefault="00D346D9" w:rsidP="00C6648D">
      <w:pPr>
        <w:pStyle w:val="CHARACTER"/>
        <w:rPr>
          <w:lang w:val="en-GB"/>
        </w:rPr>
      </w:pPr>
      <w:r w:rsidRPr="00582DBC">
        <w:rPr>
          <w:lang w:val="en-GB"/>
        </w:rPr>
        <w:t>chained man</w:t>
      </w:r>
    </w:p>
    <w:p w14:paraId="5C0DBA39" w14:textId="77777777" w:rsidR="00D346D9" w:rsidRPr="00582DBC" w:rsidRDefault="00D346D9" w:rsidP="00D346D9">
      <w:pPr>
        <w:pStyle w:val="Dialogue"/>
        <w:rPr>
          <w:lang w:val="en-GB"/>
        </w:rPr>
      </w:pPr>
      <w:proofErr w:type="gramStart"/>
      <w:r w:rsidRPr="00582DBC">
        <w:rPr>
          <w:lang w:val="en-GB"/>
        </w:rPr>
        <w:t>Man</w:t>
      </w:r>
      <w:proofErr w:type="gramEnd"/>
      <w:r w:rsidRPr="00582DBC">
        <w:rPr>
          <w:lang w:val="en-GB"/>
        </w:rPr>
        <w:t xml:space="preserve"> of Sidon.</w:t>
      </w:r>
    </w:p>
    <w:p w14:paraId="15ADF799" w14:textId="77777777" w:rsidR="00553F62" w:rsidRPr="00582DBC" w:rsidRDefault="00553F62" w:rsidP="00553F62">
      <w:pPr>
        <w:pStyle w:val="Parenthetical"/>
        <w:rPr>
          <w:lang w:val="en-GB"/>
        </w:rPr>
      </w:pPr>
      <w:r w:rsidRPr="00582DBC">
        <w:rPr>
          <w:lang w:val="en-GB"/>
        </w:rPr>
        <w:t>(pause)</w:t>
      </w:r>
    </w:p>
    <w:p w14:paraId="4E0068B8" w14:textId="77777777" w:rsidR="00BD29CE" w:rsidRPr="00582DBC" w:rsidRDefault="00D346D9" w:rsidP="009E7BDD">
      <w:pPr>
        <w:pStyle w:val="Dialogue"/>
        <w:rPr>
          <w:lang w:val="en-GB"/>
        </w:rPr>
      </w:pPr>
      <w:r w:rsidRPr="00582DBC">
        <w:rPr>
          <w:lang w:val="en-GB"/>
        </w:rPr>
        <w:t>Tell me of the date palms of BEYZHAN.</w:t>
      </w:r>
    </w:p>
    <w:p w14:paraId="00BE4745" w14:textId="77777777" w:rsidR="00B72103" w:rsidRPr="00582DBC" w:rsidRDefault="00C47190" w:rsidP="00B72103">
      <w:pPr>
        <w:pStyle w:val="CHARACTER"/>
        <w:rPr>
          <w:lang w:val="en-GB"/>
        </w:rPr>
      </w:pPr>
      <w:r w:rsidRPr="00582DBC">
        <w:rPr>
          <w:lang w:val="en-GB"/>
        </w:rPr>
        <w:t>GENERAL I</w:t>
      </w:r>
    </w:p>
    <w:p w14:paraId="1EC0CF2D" w14:textId="77777777" w:rsidR="00C6648D" w:rsidRPr="00582DBC" w:rsidRDefault="00C47190" w:rsidP="00C6648D">
      <w:pPr>
        <w:pStyle w:val="Dialogue"/>
        <w:rPr>
          <w:lang w:val="en-GB"/>
        </w:rPr>
      </w:pPr>
      <w:r w:rsidRPr="00582DBC">
        <w:rPr>
          <w:lang w:val="en-GB"/>
        </w:rPr>
        <w:t>You know of our gardens?</w:t>
      </w:r>
    </w:p>
    <w:p w14:paraId="65D8B229" w14:textId="77777777" w:rsidR="00C00078" w:rsidRPr="00582DBC" w:rsidRDefault="00C00078" w:rsidP="00C00078">
      <w:pPr>
        <w:rPr>
          <w:lang w:val="en-GB"/>
        </w:rPr>
      </w:pPr>
      <w:r w:rsidRPr="00582DBC">
        <w:rPr>
          <w:lang w:val="en-GB"/>
        </w:rPr>
        <w:t>The king silences his GENERAL with a wave of his hand.</w:t>
      </w:r>
    </w:p>
    <w:p w14:paraId="4537B8CE" w14:textId="77777777" w:rsidR="00B72103" w:rsidRPr="00582DBC" w:rsidRDefault="00E84777" w:rsidP="00C6648D">
      <w:pPr>
        <w:pStyle w:val="CHARACTER"/>
        <w:rPr>
          <w:lang w:val="en-GB"/>
        </w:rPr>
      </w:pPr>
      <w:r w:rsidRPr="00582DBC">
        <w:rPr>
          <w:lang w:val="en-GB"/>
        </w:rPr>
        <w:t>SIDONIS Raz</w:t>
      </w:r>
    </w:p>
    <w:p w14:paraId="05B99A32" w14:textId="77777777" w:rsidR="00C6648D" w:rsidRPr="00582DBC" w:rsidRDefault="00E84777" w:rsidP="00C6648D">
      <w:pPr>
        <w:pStyle w:val="Dialogue"/>
        <w:rPr>
          <w:lang w:val="en-GB"/>
        </w:rPr>
      </w:pPr>
      <w:r w:rsidRPr="00582DBC">
        <w:rPr>
          <w:lang w:val="en-GB"/>
        </w:rPr>
        <w:t>What of them?</w:t>
      </w:r>
    </w:p>
    <w:p w14:paraId="3C5D1E18" w14:textId="77777777" w:rsidR="00B72103" w:rsidRPr="00582DBC" w:rsidRDefault="00E84777" w:rsidP="00C6648D">
      <w:pPr>
        <w:pStyle w:val="CHARACTER"/>
        <w:rPr>
          <w:lang w:val="en-GB"/>
        </w:rPr>
      </w:pPr>
      <w:r w:rsidRPr="00582DBC">
        <w:rPr>
          <w:lang w:val="en-GB"/>
        </w:rPr>
        <w:t>Chained man</w:t>
      </w:r>
    </w:p>
    <w:p w14:paraId="5B5865D2" w14:textId="77777777" w:rsidR="00C6648D" w:rsidRPr="00582DBC" w:rsidRDefault="00E84777" w:rsidP="00C6648D">
      <w:pPr>
        <w:pStyle w:val="Dialogue"/>
        <w:rPr>
          <w:lang w:val="en-GB"/>
        </w:rPr>
      </w:pPr>
      <w:r w:rsidRPr="00582DBC">
        <w:rPr>
          <w:lang w:val="en-GB"/>
        </w:rPr>
        <w:t>Do they still bear fruit?</w:t>
      </w:r>
    </w:p>
    <w:p w14:paraId="694700BA" w14:textId="77777777" w:rsidR="00B72103" w:rsidRPr="00582DBC" w:rsidRDefault="00E84777" w:rsidP="00C6648D">
      <w:pPr>
        <w:pStyle w:val="CHARACTER"/>
        <w:rPr>
          <w:lang w:val="en-GB"/>
        </w:rPr>
      </w:pPr>
      <w:r w:rsidRPr="00582DBC">
        <w:rPr>
          <w:lang w:val="en-GB"/>
        </w:rPr>
        <w:t>sidonis raz</w:t>
      </w:r>
    </w:p>
    <w:p w14:paraId="63F3DECC" w14:textId="77777777" w:rsidR="00C6648D" w:rsidRPr="00582DBC" w:rsidRDefault="00E84777" w:rsidP="00C6648D">
      <w:pPr>
        <w:pStyle w:val="Dialogue"/>
        <w:rPr>
          <w:lang w:val="en-GB"/>
        </w:rPr>
      </w:pPr>
      <w:r w:rsidRPr="00582DBC">
        <w:rPr>
          <w:lang w:val="en-GB"/>
        </w:rPr>
        <w:t>Yes.</w:t>
      </w:r>
    </w:p>
    <w:p w14:paraId="1DB72249" w14:textId="77777777" w:rsidR="00E84777" w:rsidRPr="00582DBC" w:rsidRDefault="00E84777" w:rsidP="00E84777">
      <w:pPr>
        <w:pStyle w:val="CHARACTER"/>
        <w:rPr>
          <w:lang w:val="en-GB"/>
        </w:rPr>
      </w:pPr>
      <w:r w:rsidRPr="00582DBC">
        <w:rPr>
          <w:lang w:val="en-GB"/>
        </w:rPr>
        <w:t>chained man</w:t>
      </w:r>
    </w:p>
    <w:p w14:paraId="15AB0CC2" w14:textId="77777777" w:rsidR="00E84777" w:rsidRPr="00582DBC" w:rsidRDefault="00E84777" w:rsidP="00E84777">
      <w:pPr>
        <w:pStyle w:val="Dialogue"/>
        <w:rPr>
          <w:lang w:val="en-GB"/>
        </w:rPr>
      </w:pPr>
      <w:r w:rsidRPr="00582DBC">
        <w:rPr>
          <w:lang w:val="en-GB"/>
        </w:rPr>
        <w:t>A time will come when they will cease to do so.</w:t>
      </w:r>
    </w:p>
    <w:p w14:paraId="5E1537D4" w14:textId="77777777" w:rsidR="00E84777" w:rsidRPr="00582DBC" w:rsidRDefault="00E84777" w:rsidP="00E84777">
      <w:pPr>
        <w:pStyle w:val="Dialogue"/>
        <w:rPr>
          <w:lang w:val="en-GB"/>
        </w:rPr>
      </w:pPr>
      <w:r w:rsidRPr="00582DBC">
        <w:rPr>
          <w:lang w:val="en-GB"/>
        </w:rPr>
        <w:t>Tell me of the waters of your LAKE KHIVALISH.</w:t>
      </w:r>
    </w:p>
    <w:p w14:paraId="6F0BB98C" w14:textId="77777777" w:rsidR="004D3A75" w:rsidRPr="00582DBC" w:rsidRDefault="004D3A75" w:rsidP="004D3A75">
      <w:pPr>
        <w:pStyle w:val="CHARACTER"/>
        <w:rPr>
          <w:lang w:val="en-GB"/>
        </w:rPr>
      </w:pPr>
      <w:r w:rsidRPr="00582DBC">
        <w:rPr>
          <w:lang w:val="en-GB"/>
        </w:rPr>
        <w:t>sidonis raz</w:t>
      </w:r>
    </w:p>
    <w:p w14:paraId="2FDA2187" w14:textId="77777777" w:rsidR="004D3A75" w:rsidRPr="00582DBC" w:rsidRDefault="004D3A75" w:rsidP="004D3A75">
      <w:pPr>
        <w:pStyle w:val="Dialogue"/>
        <w:rPr>
          <w:lang w:val="en-GB"/>
        </w:rPr>
      </w:pPr>
      <w:r w:rsidRPr="00582DBC">
        <w:rPr>
          <w:lang w:val="en-GB"/>
        </w:rPr>
        <w:t>Its waters are sweet and rise in the rains.</w:t>
      </w:r>
    </w:p>
    <w:p w14:paraId="5E4500A6" w14:textId="77777777" w:rsidR="004D3A75" w:rsidRPr="00582DBC" w:rsidRDefault="004D3A75" w:rsidP="004D3A75">
      <w:pPr>
        <w:pStyle w:val="CHARACTER"/>
        <w:rPr>
          <w:lang w:val="en-GB"/>
        </w:rPr>
      </w:pPr>
      <w:r w:rsidRPr="00582DBC">
        <w:rPr>
          <w:lang w:val="en-GB"/>
        </w:rPr>
        <w:t>CHAINED MAN</w:t>
      </w:r>
    </w:p>
    <w:p w14:paraId="1836BA85" w14:textId="77777777" w:rsidR="004D3A75" w:rsidRPr="00582DBC" w:rsidRDefault="004D3A75" w:rsidP="004D3A75">
      <w:pPr>
        <w:pStyle w:val="Dialogue"/>
        <w:rPr>
          <w:lang w:val="en-GB"/>
        </w:rPr>
      </w:pPr>
      <w:r w:rsidRPr="00582DBC">
        <w:rPr>
          <w:lang w:val="en-GB"/>
        </w:rPr>
        <w:t>A time will come when it will dry up.</w:t>
      </w:r>
    </w:p>
    <w:p w14:paraId="069E4E78" w14:textId="77777777" w:rsidR="004D3A75" w:rsidRPr="00582DBC" w:rsidRDefault="004D3A75" w:rsidP="004D3A75">
      <w:pPr>
        <w:pStyle w:val="Dialogue"/>
        <w:rPr>
          <w:lang w:val="en-GB"/>
        </w:rPr>
      </w:pPr>
      <w:r w:rsidRPr="00582DBC">
        <w:rPr>
          <w:lang w:val="en-GB"/>
        </w:rPr>
        <w:t>And now tell me…</w:t>
      </w:r>
    </w:p>
    <w:p w14:paraId="02351662" w14:textId="77777777" w:rsidR="004D3A75" w:rsidRPr="00582DBC" w:rsidRDefault="004D3A75" w:rsidP="004D3A75">
      <w:pPr>
        <w:pStyle w:val="Dialogue"/>
        <w:rPr>
          <w:lang w:val="en-GB"/>
        </w:rPr>
      </w:pPr>
      <w:r w:rsidRPr="00582DBC">
        <w:rPr>
          <w:lang w:val="en-GB"/>
        </w:rPr>
        <w:t>Have your people hearkened to the call of an unlettered man who brought the MESSAGE?</w:t>
      </w:r>
    </w:p>
    <w:p w14:paraId="49A85756" w14:textId="77777777" w:rsidR="004D3A75" w:rsidRPr="00582DBC" w:rsidRDefault="004D3A75" w:rsidP="004D3A75">
      <w:pPr>
        <w:pStyle w:val="CHARACTER"/>
        <w:rPr>
          <w:lang w:val="en-GB"/>
        </w:rPr>
      </w:pPr>
      <w:r w:rsidRPr="00582DBC">
        <w:rPr>
          <w:lang w:val="en-GB"/>
        </w:rPr>
        <w:t>SIDONIS RAZ</w:t>
      </w:r>
    </w:p>
    <w:p w14:paraId="5A2B5EC0" w14:textId="77777777" w:rsidR="004D3A75" w:rsidRPr="00582DBC" w:rsidRDefault="004D3A75" w:rsidP="004D3A75">
      <w:pPr>
        <w:pStyle w:val="Dialogue"/>
        <w:rPr>
          <w:lang w:val="en-GB"/>
        </w:rPr>
      </w:pPr>
      <w:r w:rsidRPr="00582DBC">
        <w:rPr>
          <w:lang w:val="en-GB"/>
        </w:rPr>
        <w:t>We bear witness to the true MESSAGE.</w:t>
      </w:r>
    </w:p>
    <w:p w14:paraId="4CDEDACB" w14:textId="77777777" w:rsidR="004D3A75" w:rsidRPr="00582DBC" w:rsidRDefault="004D3A75" w:rsidP="004D3A75">
      <w:pPr>
        <w:pStyle w:val="CHARACTER"/>
        <w:rPr>
          <w:lang w:val="en-GB"/>
        </w:rPr>
      </w:pPr>
      <w:r w:rsidRPr="00582DBC">
        <w:rPr>
          <w:lang w:val="en-GB"/>
        </w:rPr>
        <w:t>CHAINED MAN</w:t>
      </w:r>
    </w:p>
    <w:p w14:paraId="1C7C7EEE" w14:textId="77777777" w:rsidR="004D3A75" w:rsidRPr="00582DBC" w:rsidRDefault="004D3A75" w:rsidP="004D3A75">
      <w:pPr>
        <w:pStyle w:val="Dialogue"/>
        <w:rPr>
          <w:lang w:val="en-GB"/>
        </w:rPr>
      </w:pPr>
      <w:r w:rsidRPr="00582DBC">
        <w:rPr>
          <w:lang w:val="en-GB"/>
        </w:rPr>
        <w:t>This is good. It is better for them that they follow him.</w:t>
      </w:r>
    </w:p>
    <w:p w14:paraId="6F1E3A7D" w14:textId="77777777" w:rsidR="004D3A75" w:rsidRPr="00582DBC" w:rsidRDefault="004D3A75" w:rsidP="004D3A75">
      <w:pPr>
        <w:pStyle w:val="Dialogue"/>
        <w:rPr>
          <w:lang w:val="en-GB"/>
        </w:rPr>
      </w:pPr>
      <w:r w:rsidRPr="00582DBC">
        <w:rPr>
          <w:lang w:val="en-GB"/>
        </w:rPr>
        <w:t>It is better for you to take heed against me, O man of SIDON.</w:t>
      </w:r>
    </w:p>
    <w:p w14:paraId="75B6B8EE" w14:textId="77777777" w:rsidR="004D3A75" w:rsidRPr="00582DBC" w:rsidRDefault="00C10724" w:rsidP="00525134">
      <w:pPr>
        <w:pStyle w:val="CHARACTER"/>
        <w:rPr>
          <w:lang w:val="en-GB"/>
        </w:rPr>
      </w:pPr>
      <w:r w:rsidRPr="00582DBC">
        <w:rPr>
          <w:lang w:val="en-GB"/>
        </w:rPr>
        <w:t>Sidonis raz</w:t>
      </w:r>
    </w:p>
    <w:p w14:paraId="7DE17579" w14:textId="77777777" w:rsidR="004D3A75" w:rsidRPr="00582DBC" w:rsidRDefault="004D3A75" w:rsidP="00C10724">
      <w:pPr>
        <w:pStyle w:val="Dialogue"/>
        <w:rPr>
          <w:lang w:val="en-GB"/>
        </w:rPr>
      </w:pPr>
      <w:r w:rsidRPr="00582DBC">
        <w:rPr>
          <w:lang w:val="en-GB"/>
        </w:rPr>
        <w:t>Woe unto you, who are you?</w:t>
      </w:r>
    </w:p>
    <w:p w14:paraId="4D649C44" w14:textId="77777777" w:rsidR="004D3A75" w:rsidRPr="00582DBC" w:rsidRDefault="004D3A75" w:rsidP="00C10724">
      <w:pPr>
        <w:pStyle w:val="CHARACTER"/>
        <w:rPr>
          <w:lang w:val="en-GB"/>
        </w:rPr>
      </w:pPr>
      <w:r w:rsidRPr="00582DBC">
        <w:rPr>
          <w:lang w:val="en-GB"/>
        </w:rPr>
        <w:t>CHAINED MAN</w:t>
      </w:r>
    </w:p>
    <w:p w14:paraId="27CBB98B" w14:textId="5CD9FB58" w:rsidR="004D3A75" w:rsidRPr="00582DBC" w:rsidRDefault="004D3A75" w:rsidP="0057393F">
      <w:pPr>
        <w:pStyle w:val="Dialogue"/>
        <w:rPr>
          <w:lang w:val="en-GB"/>
        </w:rPr>
      </w:pPr>
      <w:r w:rsidRPr="00582DBC">
        <w:rPr>
          <w:lang w:val="en-GB"/>
        </w:rPr>
        <w:t>I will tell you who I am.</w:t>
      </w:r>
      <w:r w:rsidR="003A4E23" w:rsidRPr="00582DBC">
        <w:rPr>
          <w:lang w:val="en-GB"/>
        </w:rPr>
        <w:t xml:space="preserve"> I am ABRAHA.</w:t>
      </w:r>
      <w:r w:rsidRPr="00582DBC">
        <w:rPr>
          <w:lang w:val="en-GB"/>
        </w:rPr>
        <w:t xml:space="preserve"> I am the </w:t>
      </w:r>
      <w:r w:rsidR="00C10724" w:rsidRPr="00582DBC">
        <w:rPr>
          <w:lang w:val="en-GB"/>
        </w:rPr>
        <w:t>GREAT DECEIVER</w:t>
      </w:r>
      <w:r w:rsidRPr="00582DBC">
        <w:rPr>
          <w:lang w:val="en-GB"/>
        </w:rPr>
        <w:t>.</w:t>
      </w:r>
    </w:p>
    <w:p w14:paraId="4D99BEFF" w14:textId="77777777" w:rsidR="004D3A75" w:rsidRPr="00582DBC" w:rsidRDefault="004D3A75" w:rsidP="0057393F">
      <w:pPr>
        <w:pStyle w:val="Dialogue"/>
        <w:rPr>
          <w:lang w:val="en-GB"/>
        </w:rPr>
      </w:pPr>
      <w:r w:rsidRPr="00582DBC">
        <w:rPr>
          <w:lang w:val="en-GB"/>
        </w:rPr>
        <w:t>Soon I will emerge and walk abroad, entering city upon city.</w:t>
      </w:r>
    </w:p>
    <w:p w14:paraId="1E410AA4" w14:textId="77777777" w:rsidR="004D3A75" w:rsidRPr="00582DBC" w:rsidRDefault="004D3A75" w:rsidP="0057393F">
      <w:pPr>
        <w:pStyle w:val="Dialogue"/>
        <w:rPr>
          <w:lang w:val="en-GB"/>
        </w:rPr>
      </w:pPr>
      <w:r w:rsidRPr="00582DBC">
        <w:rPr>
          <w:lang w:val="en-GB"/>
        </w:rPr>
        <w:t>And I will crush your people underfoot for the pearls of this world.</w:t>
      </w:r>
    </w:p>
    <w:p w14:paraId="4041EC6D" w14:textId="77777777" w:rsidR="004D3A75" w:rsidRPr="00582DBC" w:rsidRDefault="004D3A75" w:rsidP="004D3A75">
      <w:pPr>
        <w:rPr>
          <w:lang w:val="en-GB"/>
        </w:rPr>
      </w:pPr>
      <w:r w:rsidRPr="00582DBC">
        <w:rPr>
          <w:lang w:val="en-GB"/>
        </w:rPr>
        <w:t xml:space="preserve">There is tense silence at this proclamation. The </w:t>
      </w:r>
      <w:r w:rsidR="006D3CED" w:rsidRPr="00582DBC">
        <w:rPr>
          <w:lang w:val="en-GB"/>
        </w:rPr>
        <w:t>k</w:t>
      </w:r>
      <w:r w:rsidRPr="00582DBC">
        <w:rPr>
          <w:lang w:val="en-GB"/>
        </w:rPr>
        <w:t>ing whispers…</w:t>
      </w:r>
    </w:p>
    <w:p w14:paraId="3C17E9F0" w14:textId="77777777" w:rsidR="004D3A75" w:rsidRPr="00582DBC" w:rsidRDefault="006D3CED" w:rsidP="006D3CED">
      <w:pPr>
        <w:pStyle w:val="CHARACTER"/>
        <w:rPr>
          <w:lang w:val="en-GB"/>
        </w:rPr>
      </w:pPr>
      <w:r w:rsidRPr="00582DBC">
        <w:rPr>
          <w:lang w:val="en-GB"/>
        </w:rPr>
        <w:t>sidonis raz</w:t>
      </w:r>
    </w:p>
    <w:p w14:paraId="7C767BF1" w14:textId="77777777" w:rsidR="006D3CED" w:rsidRPr="00582DBC" w:rsidRDefault="006D3CED" w:rsidP="006D3CED">
      <w:pPr>
        <w:pStyle w:val="Parenthetical"/>
        <w:rPr>
          <w:lang w:val="en-GB"/>
        </w:rPr>
      </w:pPr>
      <w:r w:rsidRPr="00582DBC">
        <w:rPr>
          <w:lang w:val="en-GB"/>
        </w:rPr>
        <w:t>(whispering)</w:t>
      </w:r>
    </w:p>
    <w:p w14:paraId="687DD1FF" w14:textId="77777777" w:rsidR="004D3A75" w:rsidRPr="00582DBC" w:rsidRDefault="006D3CED" w:rsidP="006D3CED">
      <w:pPr>
        <w:pStyle w:val="Dialogue"/>
        <w:rPr>
          <w:lang w:val="en-GB"/>
        </w:rPr>
      </w:pPr>
      <w:r w:rsidRPr="00582DBC">
        <w:rPr>
          <w:lang w:val="en-GB"/>
        </w:rPr>
        <w:t>… s</w:t>
      </w:r>
      <w:r w:rsidR="004D3A75" w:rsidRPr="00582DBC">
        <w:rPr>
          <w:lang w:val="en-GB"/>
        </w:rPr>
        <w:t xml:space="preserve">pare us our </w:t>
      </w:r>
      <w:r w:rsidRPr="00582DBC">
        <w:rPr>
          <w:lang w:val="en-GB"/>
        </w:rPr>
        <w:t>CITY</w:t>
      </w:r>
      <w:r w:rsidR="004D3A75" w:rsidRPr="00582DBC">
        <w:rPr>
          <w:lang w:val="en-GB"/>
        </w:rPr>
        <w:t>.</w:t>
      </w:r>
    </w:p>
    <w:p w14:paraId="3DEE10CF" w14:textId="77777777" w:rsidR="004D3A75" w:rsidRPr="00582DBC" w:rsidRDefault="004D3A75" w:rsidP="004D3A75">
      <w:pPr>
        <w:rPr>
          <w:lang w:val="en-GB"/>
        </w:rPr>
      </w:pPr>
      <w:r w:rsidRPr="00582DBC">
        <w:rPr>
          <w:lang w:val="en-GB"/>
        </w:rPr>
        <w:t xml:space="preserve">The </w:t>
      </w:r>
      <w:r w:rsidR="003B4B0A" w:rsidRPr="00582DBC">
        <w:rPr>
          <w:lang w:val="en-GB"/>
        </w:rPr>
        <w:t>DECEIVER</w:t>
      </w:r>
      <w:r w:rsidRPr="00582DBC">
        <w:rPr>
          <w:lang w:val="en-GB"/>
        </w:rPr>
        <w:t xml:space="preserve"> laughs without mirth.</w:t>
      </w:r>
    </w:p>
    <w:p w14:paraId="7107A1A0" w14:textId="0693939F" w:rsidR="004D3A75" w:rsidRPr="00582DBC" w:rsidRDefault="003A4E23" w:rsidP="003B4B0A">
      <w:pPr>
        <w:pStyle w:val="CHARACTER"/>
        <w:rPr>
          <w:lang w:val="en-GB"/>
        </w:rPr>
      </w:pPr>
      <w:r w:rsidRPr="00582DBC">
        <w:rPr>
          <w:lang w:val="en-GB"/>
        </w:rPr>
        <w:t>ABRAHA</w:t>
      </w:r>
    </w:p>
    <w:p w14:paraId="4CD05B74" w14:textId="77777777" w:rsidR="004D3A75" w:rsidRPr="00582DBC" w:rsidRDefault="004D3A75" w:rsidP="003B4B0A">
      <w:pPr>
        <w:pStyle w:val="Dialogue"/>
        <w:rPr>
          <w:lang w:val="en-GB"/>
        </w:rPr>
      </w:pPr>
      <w:r w:rsidRPr="00582DBC">
        <w:rPr>
          <w:lang w:val="en-GB"/>
        </w:rPr>
        <w:t>You beseech me</w:t>
      </w:r>
      <w:r w:rsidR="003B4B0A" w:rsidRPr="00582DBC">
        <w:rPr>
          <w:lang w:val="en-GB"/>
        </w:rPr>
        <w:t xml:space="preserve"> without shame</w:t>
      </w:r>
      <w:r w:rsidRPr="00582DBC">
        <w:rPr>
          <w:lang w:val="en-GB"/>
        </w:rPr>
        <w:t>? I will not spare you.</w:t>
      </w:r>
    </w:p>
    <w:p w14:paraId="7051535E" w14:textId="77777777" w:rsidR="004D3A75" w:rsidRPr="00582DBC" w:rsidRDefault="003B4B0A" w:rsidP="003B4B0A">
      <w:pPr>
        <w:pStyle w:val="CHARACTER"/>
        <w:rPr>
          <w:lang w:val="en-GB"/>
        </w:rPr>
      </w:pPr>
      <w:r w:rsidRPr="00582DBC">
        <w:rPr>
          <w:lang w:val="en-GB"/>
        </w:rPr>
        <w:t>sidonis raz</w:t>
      </w:r>
    </w:p>
    <w:p w14:paraId="7AF8425E" w14:textId="77777777" w:rsidR="00E84777" w:rsidRPr="00582DBC" w:rsidRDefault="004D3A75" w:rsidP="003B4B0A">
      <w:pPr>
        <w:pStyle w:val="Dialogue"/>
        <w:rPr>
          <w:lang w:val="en-GB"/>
        </w:rPr>
      </w:pPr>
      <w:r w:rsidRPr="00582DBC">
        <w:rPr>
          <w:lang w:val="en-GB"/>
        </w:rPr>
        <w:t xml:space="preserve">Yours is not power. I seek </w:t>
      </w:r>
      <w:r w:rsidR="00137AA7" w:rsidRPr="00582DBC">
        <w:rPr>
          <w:lang w:val="en-GB"/>
        </w:rPr>
        <w:t xml:space="preserve">a greater </w:t>
      </w:r>
      <w:r w:rsidRPr="00582DBC">
        <w:rPr>
          <w:lang w:val="en-GB"/>
        </w:rPr>
        <w:t>intercession.</w:t>
      </w:r>
    </w:p>
    <w:p w14:paraId="21170EDB" w14:textId="77777777" w:rsidR="00B72103" w:rsidRPr="00582DBC" w:rsidRDefault="00F84F53" w:rsidP="00A6237E">
      <w:pPr>
        <w:pStyle w:val="TRANSIN"/>
        <w:rPr>
          <w:lang w:val="en-GB"/>
        </w:rPr>
      </w:pPr>
      <w:r w:rsidRPr="00582DBC">
        <w:rPr>
          <w:lang w:val="en-GB"/>
        </w:rPr>
        <w:t>BACK TO PRESENT</w:t>
      </w:r>
    </w:p>
    <w:p w14:paraId="0CA1A108" w14:textId="77777777" w:rsidR="00865D20" w:rsidRPr="00582DBC" w:rsidRDefault="00865D20" w:rsidP="00865D20">
      <w:pPr>
        <w:rPr>
          <w:lang w:val="en-GB"/>
        </w:rPr>
      </w:pPr>
      <w:r w:rsidRPr="00582DBC">
        <w:rPr>
          <w:lang w:val="en-GB"/>
        </w:rPr>
        <w:t>Without nation and without land, one becomes rootless. Such a man is likened to the wind that blows aimlessly in all directions.</w:t>
      </w:r>
    </w:p>
    <w:p w14:paraId="2FAB6F99" w14:textId="77777777" w:rsidR="00F84FBF" w:rsidRPr="00582DBC" w:rsidRDefault="00F84FBF" w:rsidP="00865D20">
      <w:pPr>
        <w:rPr>
          <w:lang w:val="en-GB"/>
        </w:rPr>
      </w:pPr>
      <w:r w:rsidRPr="00582DBC">
        <w:rPr>
          <w:lang w:val="en-GB"/>
        </w:rPr>
        <w:t>They had become so steeped in their vile ways; they were the strong and</w:t>
      </w:r>
      <w:r w:rsidR="00704DCA" w:rsidRPr="00582DBC">
        <w:rPr>
          <w:lang w:val="en-GB"/>
        </w:rPr>
        <w:t xml:space="preserve"> we were the weak.</w:t>
      </w:r>
      <w:r w:rsidRPr="00582DBC">
        <w:rPr>
          <w:lang w:val="en-GB"/>
        </w:rPr>
        <w:t xml:space="preserve"> </w:t>
      </w:r>
      <w:r w:rsidR="00704DCA" w:rsidRPr="00582DBC">
        <w:rPr>
          <w:lang w:val="en-GB"/>
        </w:rPr>
        <w:t>T</w:t>
      </w:r>
      <w:r w:rsidRPr="00582DBC">
        <w:rPr>
          <w:lang w:val="en-GB"/>
        </w:rPr>
        <w:t xml:space="preserve">hey preyed on </w:t>
      </w:r>
      <w:r w:rsidR="00704DCA" w:rsidRPr="00582DBC">
        <w:rPr>
          <w:lang w:val="en-GB"/>
        </w:rPr>
        <w:t xml:space="preserve">us and we were left </w:t>
      </w:r>
      <w:r w:rsidRPr="00582DBC">
        <w:rPr>
          <w:lang w:val="en-GB"/>
        </w:rPr>
        <w:t xml:space="preserve">without any recourse to justice. </w:t>
      </w:r>
      <w:r w:rsidR="00FA7530" w:rsidRPr="00582DBC">
        <w:rPr>
          <w:lang w:val="en-GB"/>
        </w:rPr>
        <w:t xml:space="preserve">They indulged in horrors and </w:t>
      </w:r>
      <w:r w:rsidR="00F260C4" w:rsidRPr="00582DBC">
        <w:rPr>
          <w:lang w:val="en-GB"/>
        </w:rPr>
        <w:t xml:space="preserve">in time </w:t>
      </w:r>
      <w:r w:rsidR="00FA7530" w:rsidRPr="00582DBC">
        <w:rPr>
          <w:lang w:val="en-GB"/>
        </w:rPr>
        <w:t xml:space="preserve">became like beasts. They fell upon </w:t>
      </w:r>
      <w:r w:rsidR="00704DCA" w:rsidRPr="00582DBC">
        <w:rPr>
          <w:lang w:val="en-GB"/>
        </w:rPr>
        <w:t>our</w:t>
      </w:r>
      <w:r w:rsidR="00FA7530" w:rsidRPr="00582DBC">
        <w:rPr>
          <w:lang w:val="en-GB"/>
        </w:rPr>
        <w:t xml:space="preserve"> people</w:t>
      </w:r>
      <w:r w:rsidR="00704DCA" w:rsidRPr="00582DBC">
        <w:rPr>
          <w:lang w:val="en-GB"/>
        </w:rPr>
        <w:t>,</w:t>
      </w:r>
      <w:r w:rsidR="00FA7530" w:rsidRPr="00582DBC">
        <w:rPr>
          <w:lang w:val="en-GB"/>
        </w:rPr>
        <w:t xml:space="preserve"> and </w:t>
      </w:r>
      <w:r w:rsidR="00704DCA" w:rsidRPr="00582DBC">
        <w:rPr>
          <w:lang w:val="en-GB"/>
        </w:rPr>
        <w:t xml:space="preserve">one by one, </w:t>
      </w:r>
      <w:r w:rsidR="00FA7530" w:rsidRPr="00582DBC">
        <w:rPr>
          <w:lang w:val="en-GB"/>
        </w:rPr>
        <w:t>tore them to shreds.</w:t>
      </w:r>
    </w:p>
    <w:p w14:paraId="5EE50331" w14:textId="77777777" w:rsidR="00FA7530" w:rsidRPr="00582DBC" w:rsidRDefault="00FA7530" w:rsidP="00865D20">
      <w:pPr>
        <w:rPr>
          <w:lang w:val="en-GB"/>
        </w:rPr>
      </w:pPr>
      <w:r w:rsidRPr="00582DBC">
        <w:rPr>
          <w:lang w:val="en-GB"/>
        </w:rPr>
        <w:t>My wife</w:t>
      </w:r>
      <w:r w:rsidR="00487116" w:rsidRPr="00582DBC">
        <w:rPr>
          <w:lang w:val="en-GB"/>
        </w:rPr>
        <w:t xml:space="preserve"> had no shame, for she was</w:t>
      </w:r>
      <w:r w:rsidR="00704DCA" w:rsidRPr="00582DBC">
        <w:rPr>
          <w:lang w:val="en-GB"/>
        </w:rPr>
        <w:t xml:space="preserve"> of</w:t>
      </w:r>
      <w:r w:rsidR="00487116" w:rsidRPr="00582DBC">
        <w:rPr>
          <w:lang w:val="en-GB"/>
        </w:rPr>
        <w:t xml:space="preserve"> the people who were bared by the sun. She neglected</w:t>
      </w:r>
      <w:r w:rsidR="00704DCA" w:rsidRPr="00582DBC">
        <w:rPr>
          <w:lang w:val="en-GB"/>
        </w:rPr>
        <w:t xml:space="preserve"> our </w:t>
      </w:r>
      <w:r w:rsidR="004A598B" w:rsidRPr="00582DBC">
        <w:rPr>
          <w:lang w:val="en-GB"/>
        </w:rPr>
        <w:t>babe…</w:t>
      </w:r>
    </w:p>
    <w:p w14:paraId="12B85B00" w14:textId="77777777" w:rsidR="00487116" w:rsidRPr="00582DBC" w:rsidRDefault="00487116" w:rsidP="00865D20">
      <w:pPr>
        <w:rPr>
          <w:lang w:val="en-GB"/>
        </w:rPr>
      </w:pPr>
      <w:r w:rsidRPr="00582DBC">
        <w:rPr>
          <w:lang w:val="en-GB"/>
        </w:rPr>
        <w:t>I forgive her.</w:t>
      </w:r>
    </w:p>
    <w:p w14:paraId="4587CD91" w14:textId="77777777" w:rsidR="00EF7652" w:rsidRPr="00582DBC" w:rsidRDefault="00EF7652" w:rsidP="00865D20">
      <w:pPr>
        <w:rPr>
          <w:lang w:val="en-GB"/>
        </w:rPr>
      </w:pPr>
      <w:r w:rsidRPr="00582DBC">
        <w:rPr>
          <w:lang w:val="en-GB"/>
        </w:rPr>
        <w:t>There is no nobility in it.</w:t>
      </w:r>
    </w:p>
    <w:p w14:paraId="05E600DB" w14:textId="77777777" w:rsidR="005D4012" w:rsidRPr="00582DBC" w:rsidRDefault="005D4012" w:rsidP="00865D20">
      <w:pPr>
        <w:rPr>
          <w:lang w:val="en-GB"/>
        </w:rPr>
      </w:pPr>
      <w:r w:rsidRPr="00582DBC">
        <w:rPr>
          <w:lang w:val="en-GB"/>
        </w:rPr>
        <w:t>It is not in me to try</w:t>
      </w:r>
      <w:r w:rsidR="001949F6" w:rsidRPr="00582DBC">
        <w:rPr>
          <w:lang w:val="en-GB"/>
        </w:rPr>
        <w:t xml:space="preserve"> a man or a woman by the laws of a land to which I am unaccustomed.</w:t>
      </w:r>
    </w:p>
    <w:p w14:paraId="63BB887B" w14:textId="77777777" w:rsidR="00A466EE" w:rsidRPr="00582DBC" w:rsidRDefault="00A466EE" w:rsidP="00865D20">
      <w:pPr>
        <w:rPr>
          <w:lang w:val="en-GB"/>
        </w:rPr>
      </w:pPr>
      <w:r w:rsidRPr="00582DBC">
        <w:rPr>
          <w:lang w:val="en-GB"/>
        </w:rPr>
        <w:t>When we were finally compelled to abandon this land of our ancestors, they fell upon us and tore us apart as we fled.</w:t>
      </w:r>
    </w:p>
    <w:p w14:paraId="54A5ACE9" w14:textId="6692E505" w:rsidR="000560B5" w:rsidRPr="00582DBC" w:rsidRDefault="005534FD" w:rsidP="003A4E23">
      <w:pPr>
        <w:rPr>
          <w:lang w:val="en-GB"/>
        </w:rPr>
      </w:pPr>
      <w:r w:rsidRPr="00582DBC">
        <w:rPr>
          <w:lang w:val="en-GB"/>
        </w:rPr>
        <w:t>Refugees</w:t>
      </w:r>
    </w:p>
    <w:p w14:paraId="72E7461A" w14:textId="4B37342A" w:rsidR="000560B5" w:rsidRDefault="000560B5" w:rsidP="00865D20">
      <w:pPr>
        <w:rPr>
          <w:lang w:val="en-GB"/>
        </w:rPr>
      </w:pPr>
      <w:proofErr w:type="spellStart"/>
      <w:r w:rsidRPr="00582DBC">
        <w:rPr>
          <w:lang w:val="en-GB"/>
        </w:rPr>
        <w:t>Jassas</w:t>
      </w:r>
      <w:proofErr w:type="spellEnd"/>
    </w:p>
    <w:p w14:paraId="1FD909C6" w14:textId="2385F323" w:rsidR="00B10889" w:rsidRDefault="00B10889" w:rsidP="00865D20">
      <w:pPr>
        <w:rPr>
          <w:lang w:val="en-GB"/>
        </w:rPr>
      </w:pPr>
      <w:r>
        <w:rPr>
          <w:lang w:val="en-GB"/>
        </w:rPr>
        <w:t>A nation until the end of time</w:t>
      </w:r>
    </w:p>
    <w:p w14:paraId="64CD3AE9" w14:textId="5A8BE43A" w:rsidR="00CB1227" w:rsidRDefault="00CB1227" w:rsidP="00865D20">
      <w:pPr>
        <w:rPr>
          <w:lang w:val="en-GB"/>
        </w:rPr>
      </w:pPr>
      <w:r>
        <w:rPr>
          <w:lang w:val="en-GB"/>
        </w:rPr>
        <w:t>Bilal wants to find his place in the world. As a slave, he is manumitted by Sidon, and realises he wants to reunite with his people. He deserves this as a reflection of Sidon’s values, and in reflection of the rootless wandering man: refugees without a home, a nation blowing aimlessly among the sands.</w:t>
      </w:r>
      <w:r w:rsidR="00255606">
        <w:rPr>
          <w:lang w:val="en-GB"/>
        </w:rPr>
        <w:t xml:space="preserve"> There is a bittersweet ending for the man who lost his family in the crossing. There is a bittersweet ending for Bilal too upon seeing the dilapidation of his people’s fortunes and civilisation. He becomes magistrate of the colony.</w:t>
      </w:r>
    </w:p>
    <w:p w14:paraId="49B36581" w14:textId="323F37B7" w:rsidR="00A655FE" w:rsidRDefault="00F60842" w:rsidP="00865D20">
      <w:pPr>
        <w:rPr>
          <w:lang w:val="en-GB"/>
        </w:rPr>
      </w:pPr>
      <w:r>
        <w:rPr>
          <w:lang w:val="en-GB"/>
        </w:rPr>
        <w:t>There is a mercenary who follows the caravan from afar. He is a former slave who loved his master for taking him in and wished only to do right by him in learning his master’s trade in order to work. But his master was a hard-hearted man who tortured hi</w:t>
      </w:r>
      <w:r w:rsidR="0035660F">
        <w:rPr>
          <w:lang w:val="en-GB"/>
        </w:rPr>
        <w:t>s slave</w:t>
      </w:r>
      <w:r>
        <w:rPr>
          <w:lang w:val="en-GB"/>
        </w:rPr>
        <w:t xml:space="preserve"> for </w:t>
      </w:r>
      <w:r w:rsidR="0035660F">
        <w:rPr>
          <w:lang w:val="en-GB"/>
        </w:rPr>
        <w:t xml:space="preserve">his intention </w:t>
      </w:r>
      <w:r>
        <w:rPr>
          <w:lang w:val="en-GB"/>
        </w:rPr>
        <w:t>to usurp his son’s inheritance of his trade.</w:t>
      </w:r>
      <w:r w:rsidR="00380EB9">
        <w:rPr>
          <w:lang w:val="en-GB"/>
        </w:rPr>
        <w:t xml:space="preserve"> </w:t>
      </w:r>
      <w:r w:rsidR="00C06DC6">
        <w:rPr>
          <w:lang w:val="en-GB"/>
        </w:rPr>
        <w:t>The slave</w:t>
      </w:r>
      <w:r w:rsidR="00C06DC6">
        <w:t>-</w:t>
      </w:r>
      <w:r w:rsidR="00C06DC6">
        <w:rPr>
          <w:lang w:val="en-GB"/>
        </w:rPr>
        <w:t>boy u</w:t>
      </w:r>
      <w:r w:rsidR="00380EB9">
        <w:rPr>
          <w:lang w:val="en-GB"/>
        </w:rPr>
        <w:t xml:space="preserve">pon confessing to his </w:t>
      </w:r>
      <w:r w:rsidR="00C06DC6">
        <w:rPr>
          <w:lang w:val="en-GB"/>
        </w:rPr>
        <w:t xml:space="preserve">master that his </w:t>
      </w:r>
      <w:r w:rsidR="00380EB9">
        <w:rPr>
          <w:lang w:val="en-GB"/>
        </w:rPr>
        <w:t>intention</w:t>
      </w:r>
      <w:r w:rsidR="00C06DC6">
        <w:rPr>
          <w:lang w:val="en-GB"/>
        </w:rPr>
        <w:t xml:space="preserve"> was to only serve him better out of love</w:t>
      </w:r>
      <w:r w:rsidR="00380EB9">
        <w:rPr>
          <w:lang w:val="en-GB"/>
        </w:rPr>
        <w:t xml:space="preserve">, he was </w:t>
      </w:r>
      <w:r w:rsidR="00C06DC6">
        <w:rPr>
          <w:lang w:val="en-GB"/>
        </w:rPr>
        <w:t>only beaten even more vilely</w:t>
      </w:r>
      <w:r w:rsidR="00380EB9">
        <w:rPr>
          <w:lang w:val="en-GB"/>
        </w:rPr>
        <w:t xml:space="preserve">. The child having </w:t>
      </w:r>
      <w:r w:rsidR="00C06DC6">
        <w:rPr>
          <w:lang w:val="en-GB"/>
        </w:rPr>
        <w:t xml:space="preserve">suffered </w:t>
      </w:r>
      <w:r w:rsidR="00380EB9">
        <w:rPr>
          <w:lang w:val="en-GB"/>
        </w:rPr>
        <w:t>enough</w:t>
      </w:r>
      <w:r w:rsidR="00C06DC6">
        <w:rPr>
          <w:lang w:val="en-GB"/>
        </w:rPr>
        <w:t>,</w:t>
      </w:r>
      <w:r w:rsidR="00380EB9">
        <w:rPr>
          <w:lang w:val="en-GB"/>
        </w:rPr>
        <w:t xml:space="preserve"> murdered his master and fled into the night vowing </w:t>
      </w:r>
      <w:r w:rsidR="00A655FE">
        <w:rPr>
          <w:lang w:val="en-GB"/>
        </w:rPr>
        <w:t xml:space="preserve">never to love in an unjust world, selling favour for coin, and purifying society of slavery and </w:t>
      </w:r>
      <w:r w:rsidR="00F526AF">
        <w:rPr>
          <w:lang w:val="en-GB"/>
        </w:rPr>
        <w:t xml:space="preserve">its </w:t>
      </w:r>
      <w:r w:rsidR="00A655FE">
        <w:rPr>
          <w:lang w:val="en-GB"/>
        </w:rPr>
        <w:t>institutions.</w:t>
      </w:r>
      <w:r w:rsidR="007F3A5A">
        <w:rPr>
          <w:lang w:val="en-GB"/>
        </w:rPr>
        <w:t xml:space="preserve"> “Poor is a man’s life who is not shown mercy in the face of love</w:t>
      </w:r>
      <w:proofErr w:type="gramStart"/>
      <w:r w:rsidR="007F3A5A">
        <w:rPr>
          <w:lang w:val="en-GB"/>
        </w:rPr>
        <w:t>.</w:t>
      </w:r>
      <w:r w:rsidR="00D40B2C">
        <w:rPr>
          <w:lang w:val="en-GB"/>
        </w:rPr>
        <w:t xml:space="preserve"> </w:t>
      </w:r>
      <w:proofErr w:type="gramEnd"/>
      <w:r w:rsidR="00D40B2C">
        <w:rPr>
          <w:lang w:val="en-GB"/>
        </w:rPr>
        <w:t>Poor is a man who cannot look to his own suffering and show mercy upon others.</w:t>
      </w:r>
      <w:bookmarkStart w:id="0" w:name="_GoBack"/>
      <w:bookmarkEnd w:id="0"/>
      <w:r w:rsidR="007F3A5A">
        <w:rPr>
          <w:lang w:val="en-GB"/>
        </w:rPr>
        <w:t>”</w:t>
      </w:r>
    </w:p>
    <w:p w14:paraId="5D3CD1E5" w14:textId="5627AA45" w:rsidR="007F3A5A" w:rsidRPr="00582DBC" w:rsidRDefault="007F3A5A" w:rsidP="00865D20">
      <w:pPr>
        <w:rPr>
          <w:lang w:val="en-GB"/>
        </w:rPr>
      </w:pPr>
      <w:r>
        <w:rPr>
          <w:lang w:val="en-GB"/>
        </w:rPr>
        <w:t>Touch their hands in the moment of death to see their story.</w:t>
      </w:r>
    </w:p>
    <w:p w14:paraId="2D793D05" w14:textId="77777777" w:rsidR="004733D6" w:rsidRPr="00582DBC" w:rsidRDefault="008177B4" w:rsidP="00643393">
      <w:pPr>
        <w:pStyle w:val="TRANSOUT"/>
        <w:rPr>
          <w:lang w:val="en-GB"/>
        </w:rPr>
      </w:pPr>
      <w:sdt>
        <w:sdtPr>
          <w:rPr>
            <w:lang w:val="en-GB"/>
          </w:rPr>
          <w:alias w:val="Fade out:"/>
          <w:tag w:val="Fade out:"/>
          <w:id w:val="1264029001"/>
          <w:placeholder>
            <w:docPart w:val="5D2E40DFC7C7425CBC48672439082A5A"/>
          </w:placeholder>
          <w:temporary/>
          <w:showingPlcHdr/>
          <w15:appearance w15:val="hidden"/>
        </w:sdtPr>
        <w:sdtEndPr/>
        <w:sdtContent>
          <w:r w:rsidR="00426F35" w:rsidRPr="00582DBC">
            <w:rPr>
              <w:lang w:val="en-GB"/>
            </w:rPr>
            <w:t>FAde Out:</w:t>
          </w:r>
        </w:sdtContent>
      </w:sdt>
    </w:p>
    <w:p w14:paraId="1F26C01C" w14:textId="77777777" w:rsidR="002F0569" w:rsidRPr="00582DBC" w:rsidRDefault="008177B4" w:rsidP="002F0569">
      <w:pPr>
        <w:pStyle w:val="TheEnd"/>
        <w:rPr>
          <w:lang w:val="en-GB"/>
        </w:rPr>
      </w:pPr>
      <w:sdt>
        <w:sdtPr>
          <w:rPr>
            <w:lang w:val="en-GB"/>
          </w:rPr>
          <w:alias w:val="The end:"/>
          <w:tag w:val="The end:"/>
          <w:id w:val="825558257"/>
          <w:placeholder>
            <w:docPart w:val="F88A664556B9419590A302D24DBFA143"/>
          </w:placeholder>
          <w:temporary/>
          <w:showingPlcHdr/>
          <w15:appearance w15:val="hidden"/>
        </w:sdtPr>
        <w:sdtEndPr/>
        <w:sdtContent>
          <w:r w:rsidR="00426F35" w:rsidRPr="00582DBC">
            <w:rPr>
              <w:lang w:val="en-GB"/>
            </w:rPr>
            <w:t>the end</w:t>
          </w:r>
        </w:sdtContent>
      </w:sdt>
    </w:p>
    <w:sectPr w:rsidR="002F0569" w:rsidRPr="00582DBC" w:rsidSect="00E57E78">
      <w:footerReference w:type="even"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1F544" w14:textId="77777777" w:rsidR="008177B4" w:rsidRDefault="008177B4" w:rsidP="00E57E78">
      <w:r>
        <w:separator/>
      </w:r>
    </w:p>
  </w:endnote>
  <w:endnote w:type="continuationSeparator" w:id="0">
    <w:p w14:paraId="5EA91D9D" w14:textId="77777777" w:rsidR="008177B4" w:rsidRDefault="008177B4"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F88A" w14:textId="77777777" w:rsidR="00F64C3F" w:rsidRDefault="00F64C3F" w:rsidP="00E57E78">
    <w:pPr>
      <w:pStyle w:val="Footer"/>
    </w:pPr>
    <w:r>
      <w:fldChar w:fldCharType="begin"/>
    </w:r>
    <w:r>
      <w:instrText xml:space="preserve">PAGE  </w:instrText>
    </w:r>
    <w:r>
      <w:fldChar w:fldCharType="end"/>
    </w:r>
  </w:p>
  <w:p w14:paraId="653CC789" w14:textId="77777777" w:rsidR="00F64C3F" w:rsidRDefault="00F64C3F"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CDAF2" w14:textId="77777777" w:rsidR="00F64C3F" w:rsidRDefault="00F64C3F" w:rsidP="00E57E78">
    <w:pPr>
      <w:pStyle w:val="Footer"/>
    </w:pPr>
    <w:r>
      <w:fldChar w:fldCharType="begin"/>
    </w:r>
    <w:r>
      <w:instrText xml:space="preserve"> PAGE   \* MERGEFORMAT </w:instrText>
    </w:r>
    <w:r>
      <w:fldChar w:fldCharType="separate"/>
    </w:r>
    <w:r w:rsidR="005534FD">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01D6" w14:textId="77777777" w:rsidR="008177B4" w:rsidRDefault="008177B4" w:rsidP="00E57E78">
      <w:r>
        <w:separator/>
      </w:r>
    </w:p>
  </w:footnote>
  <w:footnote w:type="continuationSeparator" w:id="0">
    <w:p w14:paraId="7B53D2A4" w14:textId="77777777" w:rsidR="008177B4" w:rsidRDefault="008177B4"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8B"/>
    <w:rsid w:val="00001039"/>
    <w:rsid w:val="000053F2"/>
    <w:rsid w:val="0001418C"/>
    <w:rsid w:val="00016682"/>
    <w:rsid w:val="00035C60"/>
    <w:rsid w:val="00041947"/>
    <w:rsid w:val="00045654"/>
    <w:rsid w:val="00046768"/>
    <w:rsid w:val="00051A1A"/>
    <w:rsid w:val="000560B5"/>
    <w:rsid w:val="00056D5F"/>
    <w:rsid w:val="00061EF4"/>
    <w:rsid w:val="0006781B"/>
    <w:rsid w:val="00072820"/>
    <w:rsid w:val="00074C4A"/>
    <w:rsid w:val="000818EB"/>
    <w:rsid w:val="000A0EB1"/>
    <w:rsid w:val="000A5FE1"/>
    <w:rsid w:val="000B6410"/>
    <w:rsid w:val="000C0A58"/>
    <w:rsid w:val="000C29E2"/>
    <w:rsid w:val="000C7059"/>
    <w:rsid w:val="000D3A0B"/>
    <w:rsid w:val="000D4848"/>
    <w:rsid w:val="000E2D73"/>
    <w:rsid w:val="000E36D0"/>
    <w:rsid w:val="000F0B7C"/>
    <w:rsid w:val="000F0DAC"/>
    <w:rsid w:val="000F175B"/>
    <w:rsid w:val="00104064"/>
    <w:rsid w:val="0011730D"/>
    <w:rsid w:val="0012584A"/>
    <w:rsid w:val="001371C0"/>
    <w:rsid w:val="00137222"/>
    <w:rsid w:val="00137AA7"/>
    <w:rsid w:val="00141667"/>
    <w:rsid w:val="0014498D"/>
    <w:rsid w:val="00163F44"/>
    <w:rsid w:val="00166430"/>
    <w:rsid w:val="001677CB"/>
    <w:rsid w:val="0018325A"/>
    <w:rsid w:val="00193792"/>
    <w:rsid w:val="00194038"/>
    <w:rsid w:val="001949F6"/>
    <w:rsid w:val="00194D2A"/>
    <w:rsid w:val="001A30D2"/>
    <w:rsid w:val="001B2E39"/>
    <w:rsid w:val="001B344C"/>
    <w:rsid w:val="001B4DE5"/>
    <w:rsid w:val="001C2C06"/>
    <w:rsid w:val="001C4AFE"/>
    <w:rsid w:val="001D7784"/>
    <w:rsid w:val="00204F7D"/>
    <w:rsid w:val="002123CF"/>
    <w:rsid w:val="00244046"/>
    <w:rsid w:val="00246AB7"/>
    <w:rsid w:val="00246B76"/>
    <w:rsid w:val="00255606"/>
    <w:rsid w:val="00261F0D"/>
    <w:rsid w:val="00263E2B"/>
    <w:rsid w:val="00275A9B"/>
    <w:rsid w:val="00291014"/>
    <w:rsid w:val="002A1817"/>
    <w:rsid w:val="002A197A"/>
    <w:rsid w:val="002A2789"/>
    <w:rsid w:val="002A38B8"/>
    <w:rsid w:val="002B1203"/>
    <w:rsid w:val="002B6EA1"/>
    <w:rsid w:val="002D0DA7"/>
    <w:rsid w:val="002D42E1"/>
    <w:rsid w:val="002D6663"/>
    <w:rsid w:val="002F0569"/>
    <w:rsid w:val="002F6FCD"/>
    <w:rsid w:val="002F7526"/>
    <w:rsid w:val="00307E92"/>
    <w:rsid w:val="00312589"/>
    <w:rsid w:val="00320C43"/>
    <w:rsid w:val="003226B6"/>
    <w:rsid w:val="00343F60"/>
    <w:rsid w:val="00350443"/>
    <w:rsid w:val="00355091"/>
    <w:rsid w:val="0035660F"/>
    <w:rsid w:val="00365877"/>
    <w:rsid w:val="0036650E"/>
    <w:rsid w:val="003665ED"/>
    <w:rsid w:val="00371660"/>
    <w:rsid w:val="00374BD3"/>
    <w:rsid w:val="003804E3"/>
    <w:rsid w:val="00380EB9"/>
    <w:rsid w:val="003839EC"/>
    <w:rsid w:val="00385B81"/>
    <w:rsid w:val="0039505D"/>
    <w:rsid w:val="003A4E23"/>
    <w:rsid w:val="003A7E3B"/>
    <w:rsid w:val="003B4B0A"/>
    <w:rsid w:val="003B66E2"/>
    <w:rsid w:val="003D09EE"/>
    <w:rsid w:val="003D64FA"/>
    <w:rsid w:val="003E3D09"/>
    <w:rsid w:val="003E7915"/>
    <w:rsid w:val="00404BD9"/>
    <w:rsid w:val="004156B1"/>
    <w:rsid w:val="00416CB0"/>
    <w:rsid w:val="00417E9F"/>
    <w:rsid w:val="00420444"/>
    <w:rsid w:val="004267AB"/>
    <w:rsid w:val="00426F35"/>
    <w:rsid w:val="00427AE3"/>
    <w:rsid w:val="00427F05"/>
    <w:rsid w:val="00430654"/>
    <w:rsid w:val="0046389E"/>
    <w:rsid w:val="00466165"/>
    <w:rsid w:val="00472418"/>
    <w:rsid w:val="00472CCA"/>
    <w:rsid w:val="004733D6"/>
    <w:rsid w:val="00473698"/>
    <w:rsid w:val="00477799"/>
    <w:rsid w:val="00485B1F"/>
    <w:rsid w:val="0048674E"/>
    <w:rsid w:val="00487116"/>
    <w:rsid w:val="004A598B"/>
    <w:rsid w:val="004B3829"/>
    <w:rsid w:val="004C3A08"/>
    <w:rsid w:val="004D037C"/>
    <w:rsid w:val="004D16F5"/>
    <w:rsid w:val="004D3A75"/>
    <w:rsid w:val="004E6A95"/>
    <w:rsid w:val="0050215B"/>
    <w:rsid w:val="005034C3"/>
    <w:rsid w:val="005133FE"/>
    <w:rsid w:val="0051539C"/>
    <w:rsid w:val="00520A28"/>
    <w:rsid w:val="00525134"/>
    <w:rsid w:val="00526F8B"/>
    <w:rsid w:val="00534146"/>
    <w:rsid w:val="005408F6"/>
    <w:rsid w:val="00545B21"/>
    <w:rsid w:val="00546DC5"/>
    <w:rsid w:val="005534FD"/>
    <w:rsid w:val="00553F62"/>
    <w:rsid w:val="00561E54"/>
    <w:rsid w:val="0057393F"/>
    <w:rsid w:val="00580E73"/>
    <w:rsid w:val="00582DBC"/>
    <w:rsid w:val="00584E36"/>
    <w:rsid w:val="00593C4D"/>
    <w:rsid w:val="00593D01"/>
    <w:rsid w:val="005A0211"/>
    <w:rsid w:val="005C431A"/>
    <w:rsid w:val="005C63F5"/>
    <w:rsid w:val="005D4012"/>
    <w:rsid w:val="005D6F7A"/>
    <w:rsid w:val="005F72B9"/>
    <w:rsid w:val="005F752A"/>
    <w:rsid w:val="006067E0"/>
    <w:rsid w:val="00625B30"/>
    <w:rsid w:val="006316AE"/>
    <w:rsid w:val="00635C0E"/>
    <w:rsid w:val="00640E80"/>
    <w:rsid w:val="00643393"/>
    <w:rsid w:val="00651750"/>
    <w:rsid w:val="00685C6D"/>
    <w:rsid w:val="00694806"/>
    <w:rsid w:val="006B018C"/>
    <w:rsid w:val="006C21F3"/>
    <w:rsid w:val="006D3CED"/>
    <w:rsid w:val="006F54E2"/>
    <w:rsid w:val="007039E7"/>
    <w:rsid w:val="00704DCA"/>
    <w:rsid w:val="00716DEA"/>
    <w:rsid w:val="007203B2"/>
    <w:rsid w:val="00727A9A"/>
    <w:rsid w:val="00751918"/>
    <w:rsid w:val="00757B5A"/>
    <w:rsid w:val="00772BC5"/>
    <w:rsid w:val="0077778F"/>
    <w:rsid w:val="00794739"/>
    <w:rsid w:val="007A14FF"/>
    <w:rsid w:val="007A1829"/>
    <w:rsid w:val="007A4131"/>
    <w:rsid w:val="007B0D0E"/>
    <w:rsid w:val="007B453B"/>
    <w:rsid w:val="007C3DAD"/>
    <w:rsid w:val="007F00EB"/>
    <w:rsid w:val="007F3A5A"/>
    <w:rsid w:val="007F50CC"/>
    <w:rsid w:val="00806AE6"/>
    <w:rsid w:val="00815C9A"/>
    <w:rsid w:val="00815DE1"/>
    <w:rsid w:val="008177B4"/>
    <w:rsid w:val="00817CA2"/>
    <w:rsid w:val="00821BCB"/>
    <w:rsid w:val="00823E78"/>
    <w:rsid w:val="00826079"/>
    <w:rsid w:val="00844509"/>
    <w:rsid w:val="00846DDB"/>
    <w:rsid w:val="00865D20"/>
    <w:rsid w:val="0087091A"/>
    <w:rsid w:val="008759D8"/>
    <w:rsid w:val="00883289"/>
    <w:rsid w:val="008E7A93"/>
    <w:rsid w:val="008F07BE"/>
    <w:rsid w:val="00913D39"/>
    <w:rsid w:val="00913F16"/>
    <w:rsid w:val="009141ED"/>
    <w:rsid w:val="00917416"/>
    <w:rsid w:val="00917F4B"/>
    <w:rsid w:val="00921E70"/>
    <w:rsid w:val="0093641B"/>
    <w:rsid w:val="00971019"/>
    <w:rsid w:val="009847C0"/>
    <w:rsid w:val="0099752C"/>
    <w:rsid w:val="009A3719"/>
    <w:rsid w:val="009C5AAE"/>
    <w:rsid w:val="009D7260"/>
    <w:rsid w:val="009E1F10"/>
    <w:rsid w:val="009E614A"/>
    <w:rsid w:val="009E7BDD"/>
    <w:rsid w:val="009F6550"/>
    <w:rsid w:val="00A04E10"/>
    <w:rsid w:val="00A07300"/>
    <w:rsid w:val="00A14A8E"/>
    <w:rsid w:val="00A2314B"/>
    <w:rsid w:val="00A240BF"/>
    <w:rsid w:val="00A26553"/>
    <w:rsid w:val="00A276A8"/>
    <w:rsid w:val="00A466EE"/>
    <w:rsid w:val="00A47D27"/>
    <w:rsid w:val="00A600F2"/>
    <w:rsid w:val="00A6237E"/>
    <w:rsid w:val="00A6537A"/>
    <w:rsid w:val="00A655FE"/>
    <w:rsid w:val="00A71392"/>
    <w:rsid w:val="00AA2A52"/>
    <w:rsid w:val="00AA47A8"/>
    <w:rsid w:val="00AB0166"/>
    <w:rsid w:val="00AB548F"/>
    <w:rsid w:val="00AD2652"/>
    <w:rsid w:val="00AD7A0B"/>
    <w:rsid w:val="00B01C60"/>
    <w:rsid w:val="00B04FB7"/>
    <w:rsid w:val="00B10889"/>
    <w:rsid w:val="00B163DB"/>
    <w:rsid w:val="00B36568"/>
    <w:rsid w:val="00B45F36"/>
    <w:rsid w:val="00B568F5"/>
    <w:rsid w:val="00B64663"/>
    <w:rsid w:val="00B666E4"/>
    <w:rsid w:val="00B67C3C"/>
    <w:rsid w:val="00B72103"/>
    <w:rsid w:val="00B946F2"/>
    <w:rsid w:val="00BA3884"/>
    <w:rsid w:val="00BA6770"/>
    <w:rsid w:val="00BA6EC1"/>
    <w:rsid w:val="00BA7C52"/>
    <w:rsid w:val="00BB729D"/>
    <w:rsid w:val="00BC4B7A"/>
    <w:rsid w:val="00BD29CE"/>
    <w:rsid w:val="00BD39A8"/>
    <w:rsid w:val="00BD41A9"/>
    <w:rsid w:val="00BE009C"/>
    <w:rsid w:val="00BE07D3"/>
    <w:rsid w:val="00BE4DCE"/>
    <w:rsid w:val="00BF7001"/>
    <w:rsid w:val="00C00078"/>
    <w:rsid w:val="00C05BCC"/>
    <w:rsid w:val="00C06DC6"/>
    <w:rsid w:val="00C10724"/>
    <w:rsid w:val="00C257B2"/>
    <w:rsid w:val="00C2731E"/>
    <w:rsid w:val="00C31B07"/>
    <w:rsid w:val="00C353C6"/>
    <w:rsid w:val="00C36311"/>
    <w:rsid w:val="00C47190"/>
    <w:rsid w:val="00C51FF5"/>
    <w:rsid w:val="00C5245D"/>
    <w:rsid w:val="00C53EDF"/>
    <w:rsid w:val="00C5750C"/>
    <w:rsid w:val="00C6648D"/>
    <w:rsid w:val="00C66C3C"/>
    <w:rsid w:val="00C6709E"/>
    <w:rsid w:val="00C7478B"/>
    <w:rsid w:val="00C84632"/>
    <w:rsid w:val="00C945D4"/>
    <w:rsid w:val="00C965E0"/>
    <w:rsid w:val="00CB1227"/>
    <w:rsid w:val="00CB7FB6"/>
    <w:rsid w:val="00CD20FD"/>
    <w:rsid w:val="00CD4ECA"/>
    <w:rsid w:val="00CE1B74"/>
    <w:rsid w:val="00D07392"/>
    <w:rsid w:val="00D23901"/>
    <w:rsid w:val="00D346D9"/>
    <w:rsid w:val="00D35717"/>
    <w:rsid w:val="00D40B2C"/>
    <w:rsid w:val="00D476C5"/>
    <w:rsid w:val="00D60065"/>
    <w:rsid w:val="00D662FD"/>
    <w:rsid w:val="00D755C0"/>
    <w:rsid w:val="00D77F25"/>
    <w:rsid w:val="00D91542"/>
    <w:rsid w:val="00D95CC7"/>
    <w:rsid w:val="00DB601B"/>
    <w:rsid w:val="00DC23CF"/>
    <w:rsid w:val="00DC4099"/>
    <w:rsid w:val="00DD2C6C"/>
    <w:rsid w:val="00DE4ED8"/>
    <w:rsid w:val="00DF07D3"/>
    <w:rsid w:val="00DF27CB"/>
    <w:rsid w:val="00DF6961"/>
    <w:rsid w:val="00E05DCE"/>
    <w:rsid w:val="00E11956"/>
    <w:rsid w:val="00E25AAA"/>
    <w:rsid w:val="00E576A3"/>
    <w:rsid w:val="00E57E78"/>
    <w:rsid w:val="00E66F78"/>
    <w:rsid w:val="00E70AB5"/>
    <w:rsid w:val="00E70DE1"/>
    <w:rsid w:val="00E71DD7"/>
    <w:rsid w:val="00E7502E"/>
    <w:rsid w:val="00E84777"/>
    <w:rsid w:val="00E91822"/>
    <w:rsid w:val="00EA33BB"/>
    <w:rsid w:val="00EB0344"/>
    <w:rsid w:val="00EB5EE5"/>
    <w:rsid w:val="00EC114F"/>
    <w:rsid w:val="00EC4ED9"/>
    <w:rsid w:val="00EE3CD0"/>
    <w:rsid w:val="00EE3F16"/>
    <w:rsid w:val="00EF0AD0"/>
    <w:rsid w:val="00EF1DA2"/>
    <w:rsid w:val="00EF5992"/>
    <w:rsid w:val="00EF7652"/>
    <w:rsid w:val="00F02CC2"/>
    <w:rsid w:val="00F038E8"/>
    <w:rsid w:val="00F06AAB"/>
    <w:rsid w:val="00F06D80"/>
    <w:rsid w:val="00F079F2"/>
    <w:rsid w:val="00F1030C"/>
    <w:rsid w:val="00F133F0"/>
    <w:rsid w:val="00F260C4"/>
    <w:rsid w:val="00F275B5"/>
    <w:rsid w:val="00F526AF"/>
    <w:rsid w:val="00F559AC"/>
    <w:rsid w:val="00F60842"/>
    <w:rsid w:val="00F64C3F"/>
    <w:rsid w:val="00F71E12"/>
    <w:rsid w:val="00F84F53"/>
    <w:rsid w:val="00F84FBF"/>
    <w:rsid w:val="00F8523F"/>
    <w:rsid w:val="00F8728D"/>
    <w:rsid w:val="00F95E46"/>
    <w:rsid w:val="00FA047C"/>
    <w:rsid w:val="00FA509E"/>
    <w:rsid w:val="00FA7530"/>
    <w:rsid w:val="00FB54C8"/>
    <w:rsid w:val="00FC391A"/>
    <w:rsid w:val="00FD24EE"/>
    <w:rsid w:val="00FD7A68"/>
    <w:rsid w:val="00FE67CC"/>
    <w:rsid w:val="00FF38EB"/>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48565"/>
  <w15:docId w15:val="{8AF31A0F-5FD2-40AC-87F2-DF804134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semiHidden/>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styleId="GridTable1Light">
    <w:name w:val="Grid Table 1 Light"/>
    <w:basedOn w:val="TableNormal"/>
    <w:uiPriority w:val="46"/>
    <w:rsid w:val="00DD2C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D2C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D2C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D2C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D2C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D2C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D2C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D2C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D2C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D2C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D2C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D2C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D2C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D2C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styleId="ListTable1Light">
    <w:name w:val="List Table 1 Light"/>
    <w:basedOn w:val="TableNormal"/>
    <w:uiPriority w:val="46"/>
    <w:rsid w:val="00DD2C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D2C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D2C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D2C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D2C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D2C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D2C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D2C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D2C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D2C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D2C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D2C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D2C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D2C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D2C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D2C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D2C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D2C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D2C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D2C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D2C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D2C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D2C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D2C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D2C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D2C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D2C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D2C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D2C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D2C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D2C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D2C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D2C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D2C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D2C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D2C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D2C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D2C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D2C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D2C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D2C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D2C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semiHidden/>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styleId="PlainTable1">
    <w:name w:val="Plain Table 1"/>
    <w:basedOn w:val="TableNormal"/>
    <w:uiPriority w:val="41"/>
    <w:rsid w:val="00DD2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2C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D2C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D2C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2C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D2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D2C6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D2C6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D2C6C"/>
    <w:pPr>
      <w:spacing w:after="100"/>
    </w:pPr>
  </w:style>
  <w:style w:type="paragraph" w:styleId="TOC2">
    <w:name w:val="toc 2"/>
    <w:basedOn w:val="Normal"/>
    <w:next w:val="Normal"/>
    <w:autoRedefine/>
    <w:uiPriority w:val="39"/>
    <w:semiHidden/>
    <w:unhideWhenUsed/>
    <w:rsid w:val="00DD2C6C"/>
    <w:pPr>
      <w:spacing w:after="100"/>
      <w:ind w:left="240"/>
    </w:pPr>
  </w:style>
  <w:style w:type="paragraph" w:styleId="TOC3">
    <w:name w:val="toc 3"/>
    <w:basedOn w:val="Normal"/>
    <w:next w:val="Normal"/>
    <w:autoRedefine/>
    <w:uiPriority w:val="39"/>
    <w:semiHidden/>
    <w:unhideWhenUsed/>
    <w:rsid w:val="00DD2C6C"/>
    <w:pPr>
      <w:spacing w:after="100"/>
      <w:ind w:left="480"/>
    </w:pPr>
  </w:style>
  <w:style w:type="paragraph" w:styleId="TOC4">
    <w:name w:val="toc 4"/>
    <w:basedOn w:val="Normal"/>
    <w:next w:val="Normal"/>
    <w:autoRedefine/>
    <w:uiPriority w:val="39"/>
    <w:semiHidden/>
    <w:unhideWhenUsed/>
    <w:rsid w:val="00DD2C6C"/>
    <w:pPr>
      <w:spacing w:after="100"/>
      <w:ind w:left="720"/>
    </w:pPr>
  </w:style>
  <w:style w:type="paragraph" w:styleId="TOC5">
    <w:name w:val="toc 5"/>
    <w:basedOn w:val="Normal"/>
    <w:next w:val="Normal"/>
    <w:autoRedefine/>
    <w:uiPriority w:val="39"/>
    <w:semiHidden/>
    <w:unhideWhenUsed/>
    <w:rsid w:val="00DD2C6C"/>
    <w:pPr>
      <w:spacing w:after="100"/>
      <w:ind w:left="960"/>
    </w:pPr>
  </w:style>
  <w:style w:type="paragraph" w:styleId="TOC6">
    <w:name w:val="toc 6"/>
    <w:basedOn w:val="Normal"/>
    <w:next w:val="Normal"/>
    <w:autoRedefine/>
    <w:uiPriority w:val="39"/>
    <w:semiHidden/>
    <w:unhideWhenUsed/>
    <w:rsid w:val="00DD2C6C"/>
    <w:pPr>
      <w:spacing w:after="100"/>
      <w:ind w:left="1200"/>
    </w:pPr>
  </w:style>
  <w:style w:type="paragraph" w:styleId="TOC7">
    <w:name w:val="toc 7"/>
    <w:basedOn w:val="Normal"/>
    <w:next w:val="Normal"/>
    <w:autoRedefine/>
    <w:uiPriority w:val="39"/>
    <w:semiHidden/>
    <w:unhideWhenUsed/>
    <w:rsid w:val="00DD2C6C"/>
    <w:pPr>
      <w:spacing w:after="100"/>
      <w:ind w:left="1440"/>
    </w:pPr>
  </w:style>
  <w:style w:type="paragraph" w:styleId="TOC8">
    <w:name w:val="toc 8"/>
    <w:basedOn w:val="Normal"/>
    <w:next w:val="Normal"/>
    <w:autoRedefine/>
    <w:uiPriority w:val="39"/>
    <w:semiHidden/>
    <w:unhideWhenUsed/>
    <w:rsid w:val="00DD2C6C"/>
    <w:pPr>
      <w:spacing w:after="100"/>
      <w:ind w:left="1680"/>
    </w:pPr>
  </w:style>
  <w:style w:type="paragraph" w:styleId="TOC9">
    <w:name w:val="toc 9"/>
    <w:basedOn w:val="Normal"/>
    <w:next w:val="Normal"/>
    <w:autoRedefine/>
    <w:uiPriority w:val="39"/>
    <w:semiHidden/>
    <w:unhideWhenUsed/>
    <w:rsid w:val="00DD2C6C"/>
    <w:pPr>
      <w:spacing w:after="100"/>
      <w:ind w:left="1920"/>
    </w:pPr>
  </w:style>
  <w:style w:type="paragraph" w:styleId="TOCHeading">
    <w:name w:val="TOC Heading"/>
    <w:basedOn w:val="Heading1"/>
    <w:next w:val="Normal"/>
    <w:uiPriority w:val="39"/>
    <w:semiHidden/>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jid.sark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creenplay(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A5C53CA5B549C097F463149E0CA68E"/>
        <w:category>
          <w:name w:val="General"/>
          <w:gallery w:val="placeholder"/>
        </w:category>
        <w:types>
          <w:type w:val="bbPlcHdr"/>
        </w:types>
        <w:behaviors>
          <w:behavior w:val="content"/>
        </w:behaviors>
        <w:guid w:val="{1FB44F93-990E-4404-BACD-D9450F71C389}"/>
      </w:docPartPr>
      <w:docPartBody>
        <w:p w:rsidR="00EB46F6" w:rsidRDefault="00005F9C">
          <w:pPr>
            <w:pStyle w:val="CCA5C53CA5B549C097F463149E0CA68E"/>
          </w:pPr>
          <w:r>
            <w:t>By</w:t>
          </w:r>
        </w:p>
      </w:docPartBody>
    </w:docPart>
    <w:docPart>
      <w:docPartPr>
        <w:name w:val="B95296D2E585456FB7C677231CE6C320"/>
        <w:category>
          <w:name w:val="General"/>
          <w:gallery w:val="placeholder"/>
        </w:category>
        <w:types>
          <w:type w:val="bbPlcHdr"/>
        </w:types>
        <w:behaviors>
          <w:behavior w:val="content"/>
        </w:behaviors>
        <w:guid w:val="{309E772D-1633-4E0D-B5A6-6D2023D80CDB}"/>
      </w:docPartPr>
      <w:docPartBody>
        <w:p w:rsidR="00EB46F6" w:rsidRDefault="00005F9C">
          <w:pPr>
            <w:pStyle w:val="B95296D2E585456FB7C677231CE6C320"/>
          </w:pPr>
          <w:r>
            <w:t>Phone</w:t>
          </w:r>
        </w:p>
      </w:docPartBody>
    </w:docPart>
    <w:docPart>
      <w:docPartPr>
        <w:name w:val="73BE877F79D64D95A2D6125951BACFBC"/>
        <w:category>
          <w:name w:val="General"/>
          <w:gallery w:val="placeholder"/>
        </w:category>
        <w:types>
          <w:type w:val="bbPlcHdr"/>
        </w:types>
        <w:behaviors>
          <w:behavior w:val="content"/>
        </w:behaviors>
        <w:guid w:val="{E016EC4F-CDFE-4E93-90AE-F0D3ADE6AB48}"/>
      </w:docPartPr>
      <w:docPartBody>
        <w:p w:rsidR="00EB46F6" w:rsidRDefault="00005F9C">
          <w:pPr>
            <w:pStyle w:val="73BE877F79D64D95A2D6125951BACFBC"/>
          </w:pPr>
          <w:r>
            <w:t>FAde In:</w:t>
          </w:r>
        </w:p>
      </w:docPartBody>
    </w:docPart>
    <w:docPart>
      <w:docPartPr>
        <w:name w:val="5D2E40DFC7C7425CBC48672439082A5A"/>
        <w:category>
          <w:name w:val="General"/>
          <w:gallery w:val="placeholder"/>
        </w:category>
        <w:types>
          <w:type w:val="bbPlcHdr"/>
        </w:types>
        <w:behaviors>
          <w:behavior w:val="content"/>
        </w:behaviors>
        <w:guid w:val="{8A17A4B1-ADD8-4E23-B10E-FB5A0DE178F7}"/>
      </w:docPartPr>
      <w:docPartBody>
        <w:p w:rsidR="00EB46F6" w:rsidRDefault="00005F9C">
          <w:pPr>
            <w:pStyle w:val="5D2E40DFC7C7425CBC48672439082A5A"/>
          </w:pPr>
          <w:r>
            <w:t>FAde Out:</w:t>
          </w:r>
        </w:p>
      </w:docPartBody>
    </w:docPart>
    <w:docPart>
      <w:docPartPr>
        <w:name w:val="F88A664556B9419590A302D24DBFA143"/>
        <w:category>
          <w:name w:val="General"/>
          <w:gallery w:val="placeholder"/>
        </w:category>
        <w:types>
          <w:type w:val="bbPlcHdr"/>
        </w:types>
        <w:behaviors>
          <w:behavior w:val="content"/>
        </w:behaviors>
        <w:guid w:val="{82CAB4E5-5F37-41C6-8045-63489AAD1E39}"/>
      </w:docPartPr>
      <w:docPartBody>
        <w:p w:rsidR="00EB46F6" w:rsidRDefault="00005F9C">
          <w:pPr>
            <w:pStyle w:val="F88A664556B9419590A302D24DBFA143"/>
          </w:pPr>
          <w:r>
            <w:t>the end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9C"/>
    <w:rsid w:val="00005F9C"/>
    <w:rsid w:val="000E6DE6"/>
    <w:rsid w:val="001504E2"/>
    <w:rsid w:val="001916C4"/>
    <w:rsid w:val="002F3C2E"/>
    <w:rsid w:val="00630A36"/>
    <w:rsid w:val="00653EDE"/>
    <w:rsid w:val="00781A6E"/>
    <w:rsid w:val="007F22BC"/>
    <w:rsid w:val="00E12FFA"/>
    <w:rsid w:val="00EB46F6"/>
    <w:rsid w:val="00F32877"/>
    <w:rsid w:val="00F85230"/>
    <w:rsid w:val="00FC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850434BD8B48A7928F4507D775DE8B">
    <w:name w:val="BE850434BD8B48A7928F4507D775DE8B"/>
  </w:style>
  <w:style w:type="paragraph" w:customStyle="1" w:styleId="CCA5C53CA5B549C097F463149E0CA68E">
    <w:name w:val="CCA5C53CA5B549C097F463149E0CA68E"/>
  </w:style>
  <w:style w:type="paragraph" w:customStyle="1" w:styleId="39E3DEF1E16E4A50A5C33E73F2D0D8DB">
    <w:name w:val="39E3DEF1E16E4A50A5C33E73F2D0D8DB"/>
  </w:style>
  <w:style w:type="paragraph" w:customStyle="1" w:styleId="587C99ED75D347F4BA41BD73F64953B0">
    <w:name w:val="587C99ED75D347F4BA41BD73F64953B0"/>
  </w:style>
  <w:style w:type="paragraph" w:customStyle="1" w:styleId="714A5D85AAD24B58B707489145A849E9">
    <w:name w:val="714A5D85AAD24B58B707489145A849E9"/>
  </w:style>
  <w:style w:type="paragraph" w:customStyle="1" w:styleId="B95296D2E585456FB7C677231CE6C320">
    <w:name w:val="B95296D2E585456FB7C677231CE6C320"/>
  </w:style>
  <w:style w:type="paragraph" w:customStyle="1" w:styleId="7982DB1943214A4B800A8E798243D8AA">
    <w:name w:val="7982DB1943214A4B800A8E798243D8AA"/>
  </w:style>
  <w:style w:type="paragraph" w:customStyle="1" w:styleId="73BE877F79D64D95A2D6125951BACFBC">
    <w:name w:val="73BE877F79D64D95A2D6125951BACFBC"/>
  </w:style>
  <w:style w:type="paragraph" w:customStyle="1" w:styleId="9689E177E9A64B6C96EB52B16F01CE3B">
    <w:name w:val="9689E177E9A64B6C96EB52B16F01CE3B"/>
  </w:style>
  <w:style w:type="paragraph" w:customStyle="1" w:styleId="4F6574FF4EBD41EB8374102317DF3605">
    <w:name w:val="4F6574FF4EBD41EB8374102317DF3605"/>
  </w:style>
  <w:style w:type="paragraph" w:customStyle="1" w:styleId="8A26D8E794E141429C2C2CDA9BA07AAE">
    <w:name w:val="8A26D8E794E141429C2C2CDA9BA07AAE"/>
  </w:style>
  <w:style w:type="paragraph" w:customStyle="1" w:styleId="E3A644E43FE6468E9F0030821AE44FF3">
    <w:name w:val="E3A644E43FE6468E9F0030821AE44FF3"/>
  </w:style>
  <w:style w:type="paragraph" w:customStyle="1" w:styleId="CD39477B58B643F794E1DE8FDEF49235">
    <w:name w:val="CD39477B58B643F794E1DE8FDEF49235"/>
  </w:style>
  <w:style w:type="paragraph" w:customStyle="1" w:styleId="E2024E7F6FE04E24958D416FD4C20134">
    <w:name w:val="E2024E7F6FE04E24958D416FD4C20134"/>
  </w:style>
  <w:style w:type="paragraph" w:customStyle="1" w:styleId="3948EA5A388A4E2EB597502B3261AD61">
    <w:name w:val="3948EA5A388A4E2EB597502B3261AD61"/>
  </w:style>
  <w:style w:type="paragraph" w:customStyle="1" w:styleId="54E3DD0D57DF4631AA773A81BC59C5B6">
    <w:name w:val="54E3DD0D57DF4631AA773A81BC59C5B6"/>
  </w:style>
  <w:style w:type="paragraph" w:customStyle="1" w:styleId="DE410E4217CB46FD8EEA8BBF493EE7D1">
    <w:name w:val="DE410E4217CB46FD8EEA8BBF493EE7D1"/>
  </w:style>
  <w:style w:type="paragraph" w:customStyle="1" w:styleId="5681B72F287C4D86913EEBF03B899E18">
    <w:name w:val="5681B72F287C4D86913EEBF03B899E18"/>
  </w:style>
  <w:style w:type="paragraph" w:customStyle="1" w:styleId="AFAEFEC4AD894179B568938ABE14552B">
    <w:name w:val="AFAEFEC4AD894179B568938ABE14552B"/>
  </w:style>
  <w:style w:type="paragraph" w:customStyle="1" w:styleId="DAEE6EECF50D46668FF5462A2EFFB5C6">
    <w:name w:val="DAEE6EECF50D46668FF5462A2EFFB5C6"/>
  </w:style>
  <w:style w:type="paragraph" w:customStyle="1" w:styleId="70E67CA89E7346A7B61623C31819B23E">
    <w:name w:val="70E67CA89E7346A7B61623C31819B23E"/>
  </w:style>
  <w:style w:type="paragraph" w:customStyle="1" w:styleId="F556D92344D24A60B0694C04401AE33C">
    <w:name w:val="F556D92344D24A60B0694C04401AE33C"/>
  </w:style>
  <w:style w:type="paragraph" w:customStyle="1" w:styleId="309484C017DF488A830F2D62AD8B08EF">
    <w:name w:val="309484C017DF488A830F2D62AD8B08EF"/>
  </w:style>
  <w:style w:type="paragraph" w:customStyle="1" w:styleId="3712EE82F9D64C65BDEAB7FE2EAAAB1E">
    <w:name w:val="3712EE82F9D64C65BDEAB7FE2EAAAB1E"/>
  </w:style>
  <w:style w:type="paragraph" w:customStyle="1" w:styleId="467FD98E40864AA8840E4FB0347C082C">
    <w:name w:val="467FD98E40864AA8840E4FB0347C082C"/>
  </w:style>
  <w:style w:type="paragraph" w:customStyle="1" w:styleId="86839F2DEF7F43688055FAE2DF7FF1FE">
    <w:name w:val="86839F2DEF7F43688055FAE2DF7FF1FE"/>
  </w:style>
  <w:style w:type="paragraph" w:customStyle="1" w:styleId="F89F960ECE1542E08F3244328FE9B063">
    <w:name w:val="F89F960ECE1542E08F3244328FE9B063"/>
  </w:style>
  <w:style w:type="paragraph" w:customStyle="1" w:styleId="7CC3F96C9C594E26BD2F9462EB416E9F">
    <w:name w:val="7CC3F96C9C594E26BD2F9462EB416E9F"/>
  </w:style>
  <w:style w:type="paragraph" w:customStyle="1" w:styleId="3EC36DC8F04D440F8E1C961A610497BF">
    <w:name w:val="3EC36DC8F04D440F8E1C961A610497BF"/>
  </w:style>
  <w:style w:type="paragraph" w:customStyle="1" w:styleId="BA71B4A821A74121828D7FD24B1C8DF2">
    <w:name w:val="BA71B4A821A74121828D7FD24B1C8DF2"/>
  </w:style>
  <w:style w:type="paragraph" w:customStyle="1" w:styleId="BCDC0300B0674D7FB29C215A2CBA6C87">
    <w:name w:val="BCDC0300B0674D7FB29C215A2CBA6C87"/>
  </w:style>
  <w:style w:type="paragraph" w:customStyle="1" w:styleId="913F522D8A69415E81E88E8C2CB8B51D">
    <w:name w:val="913F522D8A69415E81E88E8C2CB8B51D"/>
  </w:style>
  <w:style w:type="paragraph" w:customStyle="1" w:styleId="A935283C46F74674B23C71AC72FE34DD">
    <w:name w:val="A935283C46F74674B23C71AC72FE34DD"/>
  </w:style>
  <w:style w:type="paragraph" w:customStyle="1" w:styleId="11BF075FEF55446EABC0CED3D45548FD">
    <w:name w:val="11BF075FEF55446EABC0CED3D45548FD"/>
  </w:style>
  <w:style w:type="paragraph" w:customStyle="1" w:styleId="6DD313412C4A406BB0AC0E95C455BE3B">
    <w:name w:val="6DD313412C4A406BB0AC0E95C455BE3B"/>
  </w:style>
  <w:style w:type="paragraph" w:customStyle="1" w:styleId="5D2E40DFC7C7425CBC48672439082A5A">
    <w:name w:val="5D2E40DFC7C7425CBC48672439082A5A"/>
  </w:style>
  <w:style w:type="paragraph" w:customStyle="1" w:styleId="F88A664556B9419590A302D24DBFA143">
    <w:name w:val="F88A664556B9419590A302D24DBFA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Screenplay(2)</Template>
  <TotalTime>1521</TotalTime>
  <Pages>12</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Sajid Sarker</cp:lastModifiedBy>
  <cp:revision>181</cp:revision>
  <dcterms:created xsi:type="dcterms:W3CDTF">2018-01-07T19:48:00Z</dcterms:created>
  <dcterms:modified xsi:type="dcterms:W3CDTF">2018-11-08T20:57:00Z</dcterms:modified>
</cp:coreProperties>
</file>